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C98D" w14:textId="77777777" w:rsidR="004930CC" w:rsidRPr="008A5F4C" w:rsidRDefault="004930CC" w:rsidP="004930CC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198AB42" wp14:editId="0EF744F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6FEEC" id="Rectangle 6" o:spid="_x0000_s1026" alt="&quot;&quot;" style="position:absolute;margin-left:0;margin-top:0;width:11in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5"/>
        <w:tblW w:w="12865" w:type="dxa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4715"/>
        <w:gridCol w:w="4410"/>
      </w:tblGrid>
      <w:tr w:rsidR="004930CC" w14:paraId="16510B60" w14:textId="77777777" w:rsidTr="00D051A0">
        <w:trPr>
          <w:trHeight w:val="1349"/>
        </w:trPr>
        <w:tc>
          <w:tcPr>
            <w:tcW w:w="1870" w:type="dxa"/>
          </w:tcPr>
          <w:p w14:paraId="446B26A6" w14:textId="77777777" w:rsidR="004930CC" w:rsidRDefault="004930CC" w:rsidP="004F5990"/>
        </w:tc>
        <w:tc>
          <w:tcPr>
            <w:tcW w:w="1870" w:type="dxa"/>
          </w:tcPr>
          <w:p w14:paraId="5DB69508" w14:textId="77777777" w:rsidR="004930CC" w:rsidRDefault="004930CC" w:rsidP="004F5990"/>
        </w:tc>
        <w:tc>
          <w:tcPr>
            <w:tcW w:w="4715" w:type="dxa"/>
          </w:tcPr>
          <w:p w14:paraId="40802EDF" w14:textId="77777777" w:rsidR="004930CC" w:rsidRDefault="004930CC" w:rsidP="004F5990">
            <w:pPr>
              <w:jc w:val="right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DD3B885" wp14:editId="3E5AAF97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D11370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4410" w:type="dxa"/>
          </w:tcPr>
          <w:p w14:paraId="1092E81F" w14:textId="5B85E0A2" w:rsidR="004930CC" w:rsidRPr="00537DAC" w:rsidRDefault="006547E7" w:rsidP="004F5990">
            <w:pPr>
              <w:pStyle w:val="Subtitle"/>
            </w:pPr>
            <w:r>
              <w:t>December16</w:t>
            </w:r>
            <w:r w:rsidR="004930CC" w:rsidRPr="00B72FFD">
              <w:rPr>
                <w:vertAlign w:val="superscript"/>
              </w:rPr>
              <w:t>th</w:t>
            </w:r>
            <w:r w:rsidR="00B72FFD">
              <w:t xml:space="preserve"> </w:t>
            </w:r>
          </w:p>
          <w:p w14:paraId="6EDFAF32" w14:textId="09CAF066" w:rsidR="004930CC" w:rsidRDefault="006547E7" w:rsidP="004F5990">
            <w:pPr>
              <w:pStyle w:val="Subtitle"/>
            </w:pPr>
            <w:r>
              <w:t>Individual Track</w:t>
            </w:r>
          </w:p>
        </w:tc>
      </w:tr>
      <w:tr w:rsidR="004930CC" w14:paraId="21B9FFE2" w14:textId="77777777" w:rsidTr="00D051A0">
        <w:trPr>
          <w:trHeight w:val="2858"/>
        </w:trPr>
        <w:tc>
          <w:tcPr>
            <w:tcW w:w="12865" w:type="dxa"/>
            <w:gridSpan w:val="4"/>
          </w:tcPr>
          <w:p w14:paraId="3E2E1F3E" w14:textId="77777777" w:rsidR="004930CC" w:rsidRDefault="004930CC" w:rsidP="004F5990">
            <w:pPr>
              <w:pStyle w:val="Title"/>
            </w:pPr>
          </w:p>
          <w:p w14:paraId="0A715E4D" w14:textId="5EFED1D8" w:rsidR="004930CC" w:rsidRDefault="004930CC" w:rsidP="004F5990">
            <w:pPr>
              <w:pStyle w:val="Title"/>
            </w:pPr>
            <w:r>
              <w:t xml:space="preserve">Test </w:t>
            </w:r>
            <w:r w:rsidR="00D7490F">
              <w:t>Plan</w:t>
            </w:r>
          </w:p>
          <w:p w14:paraId="3B602023" w14:textId="77777777" w:rsidR="004930CC" w:rsidRDefault="004930CC" w:rsidP="004F5990">
            <w:pPr>
              <w:pStyle w:val="Title"/>
            </w:pPr>
          </w:p>
          <w:p w14:paraId="165271C7" w14:textId="77777777" w:rsidR="006547E7" w:rsidRDefault="006547E7" w:rsidP="006547E7"/>
          <w:p w14:paraId="7EEF454D" w14:textId="77777777" w:rsidR="006547E7" w:rsidRDefault="006547E7" w:rsidP="006547E7"/>
          <w:p w14:paraId="12495120" w14:textId="3C429315" w:rsidR="006547E7" w:rsidRPr="006547E7" w:rsidRDefault="006547E7" w:rsidP="006547E7"/>
        </w:tc>
      </w:tr>
      <w:tr w:rsidR="00D051A0" w14:paraId="25411EBB" w14:textId="77777777" w:rsidTr="00D051A0">
        <w:trPr>
          <w:trHeight w:val="3955"/>
        </w:trPr>
        <w:tc>
          <w:tcPr>
            <w:tcW w:w="12865" w:type="dxa"/>
            <w:gridSpan w:val="4"/>
          </w:tcPr>
          <w:p w14:paraId="61EEADFC" w14:textId="77777777" w:rsidR="00D051A0" w:rsidRDefault="00D051A0" w:rsidP="00D051A0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1C957A36" w14:textId="77777777" w:rsidR="00D051A0" w:rsidRDefault="00D051A0" w:rsidP="00D051A0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2D7E1F0B" w14:textId="77777777" w:rsidR="00D051A0" w:rsidRDefault="00D051A0" w:rsidP="00D051A0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5A79B007" w14:textId="77777777" w:rsidR="00D051A0" w:rsidRDefault="00D051A0" w:rsidP="00D051A0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0962DDE1" w14:textId="77777777" w:rsidR="00D051A0" w:rsidRDefault="00D051A0" w:rsidP="00D051A0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71AEA742" w14:textId="77777777" w:rsidR="00D051A0" w:rsidRPr="008C5CA8" w:rsidRDefault="00D051A0" w:rsidP="00D051A0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  <w:r w:rsidRPr="008C5CA8"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  <w:t>By Janne van Seggelen</w:t>
            </w:r>
          </w:p>
          <w:p w14:paraId="16E9DFF3" w14:textId="46AA886E" w:rsidR="00D051A0" w:rsidRDefault="00D051A0" w:rsidP="00D051A0">
            <w:pPr>
              <w:pStyle w:val="Title"/>
              <w:jc w:val="right"/>
            </w:pPr>
            <w:r w:rsidRPr="008C5CA8">
              <w:rPr>
                <w:sz w:val="44"/>
                <w:szCs w:val="44"/>
              </w:rPr>
              <w:t>S</w:t>
            </w:r>
            <w:r w:rsidR="006547E7">
              <w:rPr>
                <w:sz w:val="44"/>
                <w:szCs w:val="44"/>
              </w:rPr>
              <w:t>3</w:t>
            </w:r>
            <w:r w:rsidRPr="008C5CA8">
              <w:rPr>
                <w:sz w:val="44"/>
                <w:szCs w:val="44"/>
              </w:rPr>
              <w:t>-CB0</w:t>
            </w:r>
            <w:r w:rsidR="006547E7">
              <w:rPr>
                <w:sz w:val="44"/>
                <w:szCs w:val="44"/>
              </w:rPr>
              <w:t>3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22294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A76B4" w14:textId="77777777" w:rsidR="004930CC" w:rsidRDefault="004930CC" w:rsidP="004930CC">
          <w:pPr>
            <w:pStyle w:val="TOCHeading"/>
          </w:pPr>
          <w:r>
            <w:t>Contents</w:t>
          </w:r>
        </w:p>
        <w:p w14:paraId="04FD9868" w14:textId="77E65266" w:rsidR="006D7683" w:rsidRDefault="004930CC">
          <w:pPr>
            <w:pStyle w:val="TOC1"/>
            <w:tabs>
              <w:tab w:val="right" w:leader="dot" w:pos="129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0517" w:history="1">
            <w:r w:rsidR="006D7683" w:rsidRPr="007475A7">
              <w:rPr>
                <w:rStyle w:val="Hyperlink"/>
                <w:noProof/>
              </w:rPr>
              <w:t>Test Strategy</w:t>
            </w:r>
            <w:r w:rsidR="006D7683">
              <w:rPr>
                <w:noProof/>
                <w:webHidden/>
              </w:rPr>
              <w:tab/>
            </w:r>
            <w:r w:rsidR="006D7683">
              <w:rPr>
                <w:noProof/>
                <w:webHidden/>
              </w:rPr>
              <w:fldChar w:fldCharType="begin"/>
            </w:r>
            <w:r w:rsidR="006D7683">
              <w:rPr>
                <w:noProof/>
                <w:webHidden/>
              </w:rPr>
              <w:instrText xml:space="preserve"> PAGEREF _Toc114220517 \h </w:instrText>
            </w:r>
            <w:r w:rsidR="006D7683">
              <w:rPr>
                <w:noProof/>
                <w:webHidden/>
              </w:rPr>
            </w:r>
            <w:r w:rsidR="006D7683">
              <w:rPr>
                <w:noProof/>
                <w:webHidden/>
              </w:rPr>
              <w:fldChar w:fldCharType="separate"/>
            </w:r>
            <w:r w:rsidR="006D7683">
              <w:rPr>
                <w:noProof/>
                <w:webHidden/>
              </w:rPr>
              <w:t>3</w:t>
            </w:r>
            <w:r w:rsidR="006D7683">
              <w:rPr>
                <w:noProof/>
                <w:webHidden/>
              </w:rPr>
              <w:fldChar w:fldCharType="end"/>
            </w:r>
          </w:hyperlink>
        </w:p>
        <w:p w14:paraId="0FCC853B" w14:textId="24459054" w:rsidR="006D7683" w:rsidRDefault="00000000">
          <w:pPr>
            <w:pStyle w:val="TOC1"/>
            <w:tabs>
              <w:tab w:val="right" w:leader="dot" w:pos="129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4220518" w:history="1">
            <w:r w:rsidR="006D7683" w:rsidRPr="007475A7">
              <w:rPr>
                <w:rStyle w:val="Hyperlink"/>
                <w:noProof/>
              </w:rPr>
              <w:t>Test Cases</w:t>
            </w:r>
            <w:r w:rsidR="006D7683">
              <w:rPr>
                <w:noProof/>
                <w:webHidden/>
              </w:rPr>
              <w:tab/>
            </w:r>
            <w:r w:rsidR="006D7683">
              <w:rPr>
                <w:noProof/>
                <w:webHidden/>
              </w:rPr>
              <w:fldChar w:fldCharType="begin"/>
            </w:r>
            <w:r w:rsidR="006D7683">
              <w:rPr>
                <w:noProof/>
                <w:webHidden/>
              </w:rPr>
              <w:instrText xml:space="preserve"> PAGEREF _Toc114220518 \h </w:instrText>
            </w:r>
            <w:r w:rsidR="006D7683">
              <w:rPr>
                <w:noProof/>
                <w:webHidden/>
              </w:rPr>
            </w:r>
            <w:r w:rsidR="006D7683">
              <w:rPr>
                <w:noProof/>
                <w:webHidden/>
              </w:rPr>
              <w:fldChar w:fldCharType="separate"/>
            </w:r>
            <w:r w:rsidR="006D7683">
              <w:rPr>
                <w:noProof/>
                <w:webHidden/>
              </w:rPr>
              <w:t>4</w:t>
            </w:r>
            <w:r w:rsidR="006D7683">
              <w:rPr>
                <w:noProof/>
                <w:webHidden/>
              </w:rPr>
              <w:fldChar w:fldCharType="end"/>
            </w:r>
          </w:hyperlink>
        </w:p>
        <w:p w14:paraId="6DF0491B" w14:textId="341FEBCC" w:rsidR="004930CC" w:rsidRDefault="004930CC" w:rsidP="004930CC">
          <w:r>
            <w:rPr>
              <w:b/>
              <w:bCs/>
              <w:noProof/>
            </w:rPr>
            <w:fldChar w:fldCharType="end"/>
          </w:r>
        </w:p>
      </w:sdtContent>
    </w:sdt>
    <w:p w14:paraId="36316FBE" w14:textId="77777777" w:rsidR="004930CC" w:rsidRPr="00255ACE" w:rsidRDefault="004930CC" w:rsidP="004930CC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</w:p>
    <w:p w14:paraId="07ACF6F9" w14:textId="77777777" w:rsidR="00DB7FCD" w:rsidRDefault="004930CC" w:rsidP="00DB7FCD">
      <w:pPr>
        <w:pStyle w:val="Heading1"/>
      </w:pPr>
      <w:r>
        <w:br w:type="page"/>
      </w:r>
      <w:bookmarkStart w:id="0" w:name="_Toc114220517"/>
      <w:r w:rsidR="00DB7FCD">
        <w:lastRenderedPageBreak/>
        <w:t>Test Strategy</w:t>
      </w:r>
      <w:bookmarkEnd w:id="0"/>
    </w:p>
    <w:p w14:paraId="66D0D632" w14:textId="77777777" w:rsidR="00DB7FCD" w:rsidRDefault="00DB7FCD" w:rsidP="00DB7FCD">
      <w:pPr>
        <w:pStyle w:val="ListParagraph"/>
        <w:numPr>
          <w:ilvl w:val="0"/>
          <w:numId w:val="4"/>
        </w:numPr>
      </w:pPr>
      <w:r>
        <w:t xml:space="preserve">The business layer will be tested by Unit Testing. </w:t>
      </w:r>
    </w:p>
    <w:p w14:paraId="39C913DE" w14:textId="423206BC" w:rsidR="00DB7FCD" w:rsidRDefault="00DB7FCD" w:rsidP="00DB7FCD">
      <w:pPr>
        <w:pStyle w:val="ListParagraph"/>
        <w:numPr>
          <w:ilvl w:val="0"/>
          <w:numId w:val="4"/>
        </w:numPr>
      </w:pPr>
      <w:r>
        <w:t xml:space="preserve">The User Stories will be tested by </w:t>
      </w:r>
      <w:r w:rsidR="001A2C5D">
        <w:t>User Acceptance</w:t>
      </w:r>
      <w:r>
        <w:t xml:space="preserve"> </w:t>
      </w:r>
      <w:r w:rsidR="001A2C5D">
        <w:t>Tests</w:t>
      </w:r>
      <w:r>
        <w:t>.</w:t>
      </w:r>
    </w:p>
    <w:p w14:paraId="18D27E69" w14:textId="468F9313" w:rsidR="00DB7FCD" w:rsidRPr="00DB7FCD" w:rsidRDefault="00DB7FCD" w:rsidP="00DB7FCD">
      <w:pPr>
        <w:pStyle w:val="ListParagraph"/>
        <w:numPr>
          <w:ilvl w:val="0"/>
          <w:numId w:val="4"/>
        </w:numPr>
      </w:pPr>
      <w:r>
        <w:t>The frontend will be tested by Frontend Testing.</w:t>
      </w:r>
      <w:r>
        <w:br w:type="page"/>
      </w:r>
    </w:p>
    <w:p w14:paraId="31ECBD5E" w14:textId="29AEF508" w:rsidR="00DB7FCD" w:rsidRDefault="00DB7FCD" w:rsidP="00DB7FCD">
      <w:pPr>
        <w:pStyle w:val="Heading1"/>
      </w:pPr>
      <w:bookmarkStart w:id="1" w:name="_Toc114220518"/>
      <w:r>
        <w:lastRenderedPageBreak/>
        <w:t xml:space="preserve">Test </w:t>
      </w:r>
      <w:bookmarkEnd w:id="1"/>
      <w:r w:rsidR="001A2C5D">
        <w:t>Acceptance Tests</w:t>
      </w:r>
    </w:p>
    <w:tbl>
      <w:tblPr>
        <w:tblStyle w:val="GridTable4-Accent2"/>
        <w:tblpPr w:leftFromText="141" w:rightFromText="141" w:vertAnchor="page" w:horzAnchor="margin" w:tblpY="1901"/>
        <w:tblW w:w="0" w:type="auto"/>
        <w:tblLook w:val="04A0" w:firstRow="1" w:lastRow="0" w:firstColumn="1" w:lastColumn="0" w:noHBand="0" w:noVBand="1"/>
      </w:tblPr>
      <w:tblGrid>
        <w:gridCol w:w="981"/>
        <w:gridCol w:w="1077"/>
        <w:gridCol w:w="2757"/>
        <w:gridCol w:w="2551"/>
        <w:gridCol w:w="2694"/>
        <w:gridCol w:w="2936"/>
      </w:tblGrid>
      <w:tr w:rsidR="00DB7FCD" w:rsidRPr="004A7219" w14:paraId="49010883" w14:textId="77777777" w:rsidTr="00DB7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340AE98A" w14:textId="77777777" w:rsidR="00DB7FCD" w:rsidRPr="004A7219" w:rsidRDefault="00DB7FCD" w:rsidP="00DB7FCD">
            <w:pPr>
              <w:rPr>
                <w:color w:val="auto"/>
              </w:rPr>
            </w:pPr>
            <w:commentRangeStart w:id="2"/>
            <w:r w:rsidRPr="004A7219">
              <w:rPr>
                <w:color w:val="auto"/>
              </w:rPr>
              <w:t>ID</w:t>
            </w:r>
            <w:commentRangeEnd w:id="2"/>
            <w:r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</w:p>
        </w:tc>
        <w:tc>
          <w:tcPr>
            <w:tcW w:w="1077" w:type="dxa"/>
          </w:tcPr>
          <w:p w14:paraId="21AE1B5E" w14:textId="77777777" w:rsidR="00DB7FCD" w:rsidRPr="004A7219" w:rsidRDefault="00DB7FCD" w:rsidP="00DB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7219">
              <w:rPr>
                <w:color w:val="auto"/>
              </w:rPr>
              <w:t>UC</w:t>
            </w:r>
          </w:p>
        </w:tc>
        <w:tc>
          <w:tcPr>
            <w:tcW w:w="2757" w:type="dxa"/>
          </w:tcPr>
          <w:p w14:paraId="2F5C9C86" w14:textId="77777777" w:rsidR="00DB7FCD" w:rsidRPr="004A7219" w:rsidRDefault="00DB7FCD" w:rsidP="00DB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7219">
              <w:rPr>
                <w:color w:val="auto"/>
              </w:rPr>
              <w:t>Name</w:t>
            </w:r>
          </w:p>
        </w:tc>
        <w:tc>
          <w:tcPr>
            <w:tcW w:w="2551" w:type="dxa"/>
          </w:tcPr>
          <w:p w14:paraId="0EED7D13" w14:textId="77777777" w:rsidR="00DB7FCD" w:rsidRPr="004A7219" w:rsidRDefault="00DB7FCD" w:rsidP="00DB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7219">
              <w:rPr>
                <w:color w:val="auto"/>
              </w:rPr>
              <w:t>Pre-condition</w:t>
            </w:r>
          </w:p>
        </w:tc>
        <w:tc>
          <w:tcPr>
            <w:tcW w:w="2694" w:type="dxa"/>
          </w:tcPr>
          <w:p w14:paraId="47E404D0" w14:textId="77777777" w:rsidR="00DB7FCD" w:rsidRPr="004A7219" w:rsidRDefault="00DB7FCD" w:rsidP="00DB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7219">
              <w:rPr>
                <w:color w:val="auto"/>
              </w:rPr>
              <w:t>Test Data</w:t>
            </w:r>
          </w:p>
        </w:tc>
        <w:tc>
          <w:tcPr>
            <w:tcW w:w="2936" w:type="dxa"/>
          </w:tcPr>
          <w:p w14:paraId="11998146" w14:textId="77777777" w:rsidR="00DB7FCD" w:rsidRPr="004A7219" w:rsidRDefault="00DB7FCD" w:rsidP="00DB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7219">
              <w:rPr>
                <w:color w:val="auto"/>
              </w:rPr>
              <w:t>Expected Result</w:t>
            </w:r>
          </w:p>
        </w:tc>
      </w:tr>
      <w:tr w:rsidR="00DB7FCD" w:rsidRPr="004A7219" w14:paraId="182EB0DE" w14:textId="77777777" w:rsidTr="00DB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7B05844" w14:textId="77777777" w:rsidR="00DB7FCD" w:rsidRPr="004A7219" w:rsidRDefault="00DB7FCD" w:rsidP="00DB7FCD">
            <w:r>
              <w:t>TC-1</w:t>
            </w:r>
          </w:p>
        </w:tc>
        <w:tc>
          <w:tcPr>
            <w:tcW w:w="1077" w:type="dxa"/>
          </w:tcPr>
          <w:p w14:paraId="5336F7E7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US-1</w:t>
            </w:r>
          </w:p>
        </w:tc>
        <w:tc>
          <w:tcPr>
            <w:tcW w:w="2757" w:type="dxa"/>
          </w:tcPr>
          <w:p w14:paraId="7ED13287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A8C6E89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8796399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23EEB8A7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FCD" w:rsidRPr="004A7219" w14:paraId="17AC8F74" w14:textId="77777777" w:rsidTr="00DB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243F217" w14:textId="77777777" w:rsidR="00DB7FCD" w:rsidRPr="004A7219" w:rsidRDefault="00DB7FCD" w:rsidP="00DB7FCD">
            <w:r>
              <w:t>TC-2</w:t>
            </w:r>
          </w:p>
        </w:tc>
        <w:tc>
          <w:tcPr>
            <w:tcW w:w="1077" w:type="dxa"/>
          </w:tcPr>
          <w:p w14:paraId="13AB3419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29FA7175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a bundle.</w:t>
            </w:r>
          </w:p>
        </w:tc>
        <w:tc>
          <w:tcPr>
            <w:tcW w:w="2551" w:type="dxa"/>
          </w:tcPr>
          <w:p w14:paraId="07DF6F32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 with admin account.</w:t>
            </w:r>
          </w:p>
        </w:tc>
        <w:tc>
          <w:tcPr>
            <w:tcW w:w="2694" w:type="dxa"/>
          </w:tcPr>
          <w:p w14:paraId="21B994E7" w14:textId="77777777" w:rsidR="00DB7FCD" w:rsidRPr="00877BF6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67921D2F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6B7687E9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3D48EECE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FE23BD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>Name:</w:t>
            </w:r>
            <w:r>
              <w:br/>
              <w:t>Price:</w:t>
            </w:r>
          </w:p>
          <w:p w14:paraId="7DADC766" w14:textId="77777777" w:rsidR="00DB7FCD" w:rsidRPr="00877BF6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2936" w:type="dxa"/>
          </w:tcPr>
          <w:p w14:paraId="0EC787AC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bundle gets added.</w:t>
            </w:r>
          </w:p>
        </w:tc>
      </w:tr>
      <w:tr w:rsidR="00DB7FCD" w:rsidRPr="004A7219" w14:paraId="1D225783" w14:textId="77777777" w:rsidTr="00DB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20810EF" w14:textId="77777777" w:rsidR="00DB7FCD" w:rsidRPr="004A7219" w:rsidRDefault="00DB7FCD" w:rsidP="00DB7FCD">
            <w:r>
              <w:t>TC-3</w:t>
            </w:r>
          </w:p>
        </w:tc>
        <w:tc>
          <w:tcPr>
            <w:tcW w:w="1077" w:type="dxa"/>
          </w:tcPr>
          <w:p w14:paraId="1A7E78B8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00E9E0CC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the bundle with invalid information.</w:t>
            </w:r>
          </w:p>
        </w:tc>
        <w:tc>
          <w:tcPr>
            <w:tcW w:w="2551" w:type="dxa"/>
          </w:tcPr>
          <w:p w14:paraId="27619D32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in with admin account.</w:t>
            </w:r>
          </w:p>
        </w:tc>
        <w:tc>
          <w:tcPr>
            <w:tcW w:w="2694" w:type="dxa"/>
          </w:tcPr>
          <w:p w14:paraId="66D84BA6" w14:textId="77777777" w:rsidR="00DB7FCD" w:rsidRPr="00877BF6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12DB0566" w14:textId="77777777" w:rsidR="00DB7FCD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776ACD01" w14:textId="77777777" w:rsidR="00DB7FCD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57478CFB" w14:textId="77777777" w:rsidR="00DB7FCD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F86F7E" w14:textId="77777777" w:rsidR="00DB7FCD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>Name:</w:t>
            </w:r>
            <w:r>
              <w:br/>
              <w:t>Price:</w:t>
            </w:r>
          </w:p>
          <w:p w14:paraId="4BDA2DB5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2936" w:type="dxa"/>
          </w:tcPr>
          <w:p w14:paraId="0C185931" w14:textId="77777777" w:rsidR="00DB7FCD" w:rsidRPr="004A7219" w:rsidRDefault="00DB7FCD" w:rsidP="00DB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a message noting the information which is invalid.</w:t>
            </w:r>
          </w:p>
        </w:tc>
      </w:tr>
      <w:tr w:rsidR="00DB7FCD" w:rsidRPr="004A7219" w14:paraId="5C4E1ED8" w14:textId="77777777" w:rsidTr="00DB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9840498" w14:textId="77777777" w:rsidR="00DB7FCD" w:rsidRPr="004A7219" w:rsidRDefault="00DB7FCD" w:rsidP="00DB7FCD">
            <w:r>
              <w:t>TC-4</w:t>
            </w:r>
          </w:p>
        </w:tc>
        <w:tc>
          <w:tcPr>
            <w:tcW w:w="1077" w:type="dxa"/>
          </w:tcPr>
          <w:p w14:paraId="68B12A69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6FB4ED43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 bundle.</w:t>
            </w:r>
          </w:p>
        </w:tc>
        <w:tc>
          <w:tcPr>
            <w:tcW w:w="2551" w:type="dxa"/>
          </w:tcPr>
          <w:p w14:paraId="0AFF0B7E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 with admin account and the bundle must exist.</w:t>
            </w:r>
          </w:p>
        </w:tc>
        <w:tc>
          <w:tcPr>
            <w:tcW w:w="2694" w:type="dxa"/>
          </w:tcPr>
          <w:p w14:paraId="7568A6D4" w14:textId="77777777" w:rsidR="00DB7FCD" w:rsidRPr="00877BF6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4AD50CD9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6A5AC828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37BD92E1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B88E3D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</w:p>
          <w:p w14:paraId="0935A576" w14:textId="77777777" w:rsidR="00DB7FCD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  <w:r>
              <w:rPr>
                <w:u w:val="single"/>
              </w:rPr>
              <w:br/>
            </w:r>
            <w:r>
              <w:t>Name:</w:t>
            </w:r>
            <w:r>
              <w:br/>
              <w:t>Price:</w:t>
            </w:r>
          </w:p>
          <w:p w14:paraId="6A195789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2936" w:type="dxa"/>
          </w:tcPr>
          <w:p w14:paraId="69402165" w14:textId="77777777" w:rsidR="00DB7FCD" w:rsidRPr="004A7219" w:rsidRDefault="00DB7FCD" w:rsidP="00DB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bundle gets updated.</w:t>
            </w:r>
          </w:p>
        </w:tc>
      </w:tr>
    </w:tbl>
    <w:p w14:paraId="04EC66A6" w14:textId="62299564" w:rsidR="009F1F70" w:rsidRDefault="009F1F70"/>
    <w:tbl>
      <w:tblPr>
        <w:tblStyle w:val="GridTable4-Accent2"/>
        <w:tblpPr w:leftFromText="141" w:rightFromText="141" w:vertAnchor="page" w:horzAnchor="margin" w:tblpY="1481"/>
        <w:tblW w:w="0" w:type="auto"/>
        <w:tblLook w:val="04A0" w:firstRow="1" w:lastRow="0" w:firstColumn="1" w:lastColumn="0" w:noHBand="0" w:noVBand="1"/>
      </w:tblPr>
      <w:tblGrid>
        <w:gridCol w:w="981"/>
        <w:gridCol w:w="1077"/>
        <w:gridCol w:w="2757"/>
        <w:gridCol w:w="2551"/>
        <w:gridCol w:w="2694"/>
        <w:gridCol w:w="2936"/>
      </w:tblGrid>
      <w:tr w:rsidR="009F1F70" w:rsidRPr="004A7219" w14:paraId="27B30C3D" w14:textId="77777777" w:rsidTr="0087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3DE7B365" w14:textId="6C496339" w:rsidR="009F1F70" w:rsidRDefault="009F1F70" w:rsidP="009F1F70">
            <w:r w:rsidRPr="004A7219">
              <w:rPr>
                <w:color w:val="auto"/>
              </w:rPr>
              <w:lastRenderedPageBreak/>
              <w:t>ID</w:t>
            </w:r>
          </w:p>
        </w:tc>
        <w:tc>
          <w:tcPr>
            <w:tcW w:w="1077" w:type="dxa"/>
          </w:tcPr>
          <w:p w14:paraId="7CD9F870" w14:textId="5670849B" w:rsidR="009F1F70" w:rsidRDefault="009F1F70" w:rsidP="009F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UC</w:t>
            </w:r>
          </w:p>
        </w:tc>
        <w:tc>
          <w:tcPr>
            <w:tcW w:w="2757" w:type="dxa"/>
          </w:tcPr>
          <w:p w14:paraId="511CDD38" w14:textId="359C14BD" w:rsidR="009F1F70" w:rsidRDefault="009F1F70" w:rsidP="009F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Name</w:t>
            </w:r>
          </w:p>
        </w:tc>
        <w:tc>
          <w:tcPr>
            <w:tcW w:w="2551" w:type="dxa"/>
          </w:tcPr>
          <w:p w14:paraId="5B5F82FC" w14:textId="3FD455C0" w:rsidR="009F1F70" w:rsidRDefault="009F1F70" w:rsidP="009F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Pre-condition</w:t>
            </w:r>
          </w:p>
        </w:tc>
        <w:tc>
          <w:tcPr>
            <w:tcW w:w="2694" w:type="dxa"/>
          </w:tcPr>
          <w:p w14:paraId="7A30EEFC" w14:textId="4FEA7E57" w:rsidR="009F1F70" w:rsidRPr="00877BF6" w:rsidRDefault="009F1F70" w:rsidP="009F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A7219">
              <w:rPr>
                <w:color w:val="auto"/>
              </w:rPr>
              <w:t>Test Data</w:t>
            </w:r>
          </w:p>
        </w:tc>
        <w:tc>
          <w:tcPr>
            <w:tcW w:w="2936" w:type="dxa"/>
          </w:tcPr>
          <w:p w14:paraId="424D39E6" w14:textId="71FDB668" w:rsidR="009F1F70" w:rsidRPr="004A7219" w:rsidRDefault="009F1F70" w:rsidP="009F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Expected Result</w:t>
            </w:r>
          </w:p>
        </w:tc>
      </w:tr>
      <w:tr w:rsidR="009F1F70" w:rsidRPr="004A7219" w14:paraId="323255AF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76688794" w14:textId="4BAAA8F5" w:rsidR="009F1F70" w:rsidRPr="004A7219" w:rsidRDefault="009F1F70" w:rsidP="009F1F70">
            <w:r>
              <w:t>TC-5</w:t>
            </w:r>
          </w:p>
        </w:tc>
        <w:tc>
          <w:tcPr>
            <w:tcW w:w="1077" w:type="dxa"/>
          </w:tcPr>
          <w:p w14:paraId="2326397F" w14:textId="53425678" w:rsidR="009F1F70" w:rsidRPr="004A7219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0C787303" w14:textId="043DF979" w:rsidR="009F1F70" w:rsidRPr="004A7219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Modifying a bundle with invalid information.</w:t>
            </w:r>
          </w:p>
        </w:tc>
        <w:tc>
          <w:tcPr>
            <w:tcW w:w="2551" w:type="dxa"/>
          </w:tcPr>
          <w:p w14:paraId="03E10493" w14:textId="51132ABD" w:rsidR="009F1F70" w:rsidRPr="004A7219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in with admin account and the bundle must exist.</w:t>
            </w:r>
          </w:p>
        </w:tc>
        <w:tc>
          <w:tcPr>
            <w:tcW w:w="2694" w:type="dxa"/>
          </w:tcPr>
          <w:p w14:paraId="6C2AED63" w14:textId="77777777" w:rsidR="009F1F70" w:rsidRPr="00877BF6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45E1CCED" w14:textId="77777777" w:rsidR="009F1F70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027F718C" w14:textId="77777777" w:rsidR="009F1F70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6E33CC57" w14:textId="77777777" w:rsidR="009F1F70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33268F" w14:textId="77777777" w:rsidR="009F1F70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</w:p>
          <w:p w14:paraId="495B1D95" w14:textId="77777777" w:rsidR="009F1F70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ID:</w:t>
            </w:r>
            <w:r>
              <w:rPr>
                <w:u w:val="single"/>
              </w:rPr>
              <w:br/>
            </w:r>
            <w:r>
              <w:t>Name:</w:t>
            </w:r>
            <w:r>
              <w:br/>
              <w:t>Price:</w:t>
            </w:r>
          </w:p>
          <w:p w14:paraId="6A791DA4" w14:textId="478AAA9B" w:rsidR="009F1F70" w:rsidRPr="004A7219" w:rsidRDefault="009F1F70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2936" w:type="dxa"/>
          </w:tcPr>
          <w:p w14:paraId="43731D28" w14:textId="2C85A300" w:rsidR="009F1F70" w:rsidRPr="004A7219" w:rsidRDefault="0097681D" w:rsidP="009F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a message noting the information which is invalid.</w:t>
            </w:r>
          </w:p>
        </w:tc>
      </w:tr>
      <w:tr w:rsidR="009F1F70" w:rsidRPr="004A7219" w14:paraId="2D111B32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00DDF5C" w14:textId="0F966718" w:rsidR="009F1F70" w:rsidRPr="004A7219" w:rsidRDefault="009F1F70" w:rsidP="009F1F70">
            <w:r>
              <w:t>TC-6</w:t>
            </w:r>
          </w:p>
        </w:tc>
        <w:tc>
          <w:tcPr>
            <w:tcW w:w="1077" w:type="dxa"/>
          </w:tcPr>
          <w:p w14:paraId="3F3E9C85" w14:textId="080C615A" w:rsidR="009F1F70" w:rsidRPr="004A7219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60077AD3" w14:textId="4D5F0BCF" w:rsidR="009F1F70" w:rsidRPr="004A7219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Removing a bundle.</w:t>
            </w:r>
          </w:p>
        </w:tc>
        <w:tc>
          <w:tcPr>
            <w:tcW w:w="2551" w:type="dxa"/>
          </w:tcPr>
          <w:p w14:paraId="19FFC8B2" w14:textId="003EE4CC" w:rsidR="009F1F70" w:rsidRPr="004A7219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 with admin account and the bundle must exist.</w:t>
            </w:r>
          </w:p>
        </w:tc>
        <w:tc>
          <w:tcPr>
            <w:tcW w:w="2694" w:type="dxa"/>
          </w:tcPr>
          <w:p w14:paraId="3E4ACEC9" w14:textId="77777777" w:rsidR="009F1F70" w:rsidRPr="00877BF6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56EBD860" w14:textId="77777777" w:rsidR="009F1F70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30D8AF2C" w14:textId="77777777" w:rsidR="009F1F70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03C4EBBA" w14:textId="77777777" w:rsidR="009F1F70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93EFA6" w14:textId="77777777" w:rsidR="009F1F70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</w:p>
          <w:p w14:paraId="2A5D8C2C" w14:textId="02A5B6F8" w:rsidR="009F1F70" w:rsidRPr="004A7219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</w:p>
          <w:p w14:paraId="04C3188E" w14:textId="5D6E6B76" w:rsidR="009F1F70" w:rsidRPr="004A7219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4B91A26D" w14:textId="68441566" w:rsidR="009F1F70" w:rsidRPr="004A7219" w:rsidRDefault="009F1F70" w:rsidP="009F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bundle gets removed.</w:t>
            </w:r>
          </w:p>
        </w:tc>
      </w:tr>
      <w:tr w:rsidR="0087049E" w:rsidRPr="004A7219" w14:paraId="73C29A84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44D20B7" w14:textId="7C642EFA" w:rsidR="0087049E" w:rsidRPr="004A7219" w:rsidRDefault="0087049E" w:rsidP="0087049E">
            <w:r>
              <w:t>TC-7</w:t>
            </w:r>
          </w:p>
        </w:tc>
        <w:tc>
          <w:tcPr>
            <w:tcW w:w="1077" w:type="dxa"/>
          </w:tcPr>
          <w:p w14:paraId="1DECADE7" w14:textId="04509CB5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1BD82AD9" w14:textId="7F267C21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Removing a bundle with invalid information.</w:t>
            </w:r>
          </w:p>
        </w:tc>
        <w:tc>
          <w:tcPr>
            <w:tcW w:w="2551" w:type="dxa"/>
          </w:tcPr>
          <w:p w14:paraId="4EF07596" w14:textId="6E7614B2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in with admin account and the bundle must exist.</w:t>
            </w:r>
          </w:p>
        </w:tc>
        <w:tc>
          <w:tcPr>
            <w:tcW w:w="2694" w:type="dxa"/>
          </w:tcPr>
          <w:p w14:paraId="34B5616C" w14:textId="77777777" w:rsidR="0087049E" w:rsidRPr="00877BF6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2D67440D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6DAA7C10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40666DBF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8CFCA6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</w:p>
          <w:p w14:paraId="79DBE284" w14:textId="2C586198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ID:</w:t>
            </w:r>
          </w:p>
        </w:tc>
        <w:tc>
          <w:tcPr>
            <w:tcW w:w="2936" w:type="dxa"/>
          </w:tcPr>
          <w:p w14:paraId="038DD8CB" w14:textId="7C2E07BD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returns a message noting </w:t>
            </w:r>
            <w:r w:rsidR="0097681D">
              <w:t>the</w:t>
            </w:r>
            <w:r>
              <w:t xml:space="preserve"> information</w:t>
            </w:r>
            <w:r w:rsidR="0097681D">
              <w:t xml:space="preserve"> which</w:t>
            </w:r>
            <w:r>
              <w:t xml:space="preserve"> is invalid.</w:t>
            </w:r>
          </w:p>
        </w:tc>
      </w:tr>
      <w:tr w:rsidR="0087049E" w:rsidRPr="004A7219" w14:paraId="1CB751AF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BAEB1B1" w14:textId="60B43EC1" w:rsidR="0087049E" w:rsidRPr="004A7219" w:rsidRDefault="0087049E" w:rsidP="0087049E">
            <w:r>
              <w:t>TC-8</w:t>
            </w:r>
          </w:p>
        </w:tc>
        <w:tc>
          <w:tcPr>
            <w:tcW w:w="1077" w:type="dxa"/>
          </w:tcPr>
          <w:p w14:paraId="47E390F7" w14:textId="7E3D2993" w:rsidR="0087049E" w:rsidRPr="004A7219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003D4061" w14:textId="7F434433" w:rsidR="0087049E" w:rsidRPr="004A7219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a package.</w:t>
            </w:r>
          </w:p>
        </w:tc>
        <w:tc>
          <w:tcPr>
            <w:tcW w:w="2551" w:type="dxa"/>
          </w:tcPr>
          <w:p w14:paraId="48DB8B40" w14:textId="2A5917C4" w:rsidR="0087049E" w:rsidRPr="004A7219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must be logged in with admin account and a bundle must be selected. </w:t>
            </w:r>
          </w:p>
        </w:tc>
        <w:tc>
          <w:tcPr>
            <w:tcW w:w="2694" w:type="dxa"/>
          </w:tcPr>
          <w:p w14:paraId="39B7AA0B" w14:textId="77777777" w:rsidR="0087049E" w:rsidRPr="00877BF6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5603456E" w14:textId="77777777" w:rsidR="0087049E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568B7A35" w14:textId="77777777" w:rsidR="0087049E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3FDC16A6" w14:textId="77777777" w:rsidR="0087049E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DBE82" w14:textId="2D88F0EF" w:rsidR="0087049E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 xml:space="preserve">ID: </w:t>
            </w:r>
          </w:p>
          <w:p w14:paraId="798FC681" w14:textId="1BBF4039" w:rsidR="0087049E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F79D7" w14:textId="5B4FCF14" w:rsidR="0087049E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Package:</w:t>
            </w:r>
          </w:p>
          <w:p w14:paraId="2979F111" w14:textId="798C16C0" w:rsidR="0087049E" w:rsidRPr="004A7219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  <w:r>
              <w:br/>
              <w:t>Price:</w:t>
            </w:r>
            <w:r>
              <w:br/>
              <w:t>Description:</w:t>
            </w:r>
          </w:p>
        </w:tc>
        <w:tc>
          <w:tcPr>
            <w:tcW w:w="2936" w:type="dxa"/>
          </w:tcPr>
          <w:p w14:paraId="4621E0BB" w14:textId="20A9EB57" w:rsidR="0087049E" w:rsidRPr="004A7219" w:rsidRDefault="0087049E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package gets added.</w:t>
            </w:r>
          </w:p>
        </w:tc>
      </w:tr>
    </w:tbl>
    <w:p w14:paraId="69A72431" w14:textId="4C2448F0" w:rsidR="0087049E" w:rsidRDefault="0087049E"/>
    <w:tbl>
      <w:tblPr>
        <w:tblStyle w:val="GridTable4-Accent2"/>
        <w:tblpPr w:leftFromText="141" w:rightFromText="141" w:vertAnchor="page" w:horzAnchor="margin" w:tblpY="1481"/>
        <w:tblW w:w="0" w:type="auto"/>
        <w:tblLook w:val="04A0" w:firstRow="1" w:lastRow="0" w:firstColumn="1" w:lastColumn="0" w:noHBand="0" w:noVBand="1"/>
      </w:tblPr>
      <w:tblGrid>
        <w:gridCol w:w="981"/>
        <w:gridCol w:w="1077"/>
        <w:gridCol w:w="2757"/>
        <w:gridCol w:w="2551"/>
        <w:gridCol w:w="2694"/>
        <w:gridCol w:w="2936"/>
      </w:tblGrid>
      <w:tr w:rsidR="0087049E" w:rsidRPr="004A7219" w14:paraId="4CA52832" w14:textId="77777777" w:rsidTr="0087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1B4D4028" w14:textId="68A3D2EA" w:rsidR="0087049E" w:rsidRDefault="0087049E" w:rsidP="0087049E">
            <w:r w:rsidRPr="004A7219">
              <w:rPr>
                <w:color w:val="auto"/>
              </w:rPr>
              <w:t>ID</w:t>
            </w:r>
          </w:p>
        </w:tc>
        <w:tc>
          <w:tcPr>
            <w:tcW w:w="1077" w:type="dxa"/>
          </w:tcPr>
          <w:p w14:paraId="7DA30449" w14:textId="6FDF4C5F" w:rsidR="0087049E" w:rsidRDefault="0087049E" w:rsidP="00870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UC</w:t>
            </w:r>
          </w:p>
        </w:tc>
        <w:tc>
          <w:tcPr>
            <w:tcW w:w="2757" w:type="dxa"/>
          </w:tcPr>
          <w:p w14:paraId="71E868D7" w14:textId="6481D1E5" w:rsidR="0087049E" w:rsidRDefault="0087049E" w:rsidP="00870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Name</w:t>
            </w:r>
          </w:p>
        </w:tc>
        <w:tc>
          <w:tcPr>
            <w:tcW w:w="2551" w:type="dxa"/>
          </w:tcPr>
          <w:p w14:paraId="7C0AF7EA" w14:textId="635E21EB" w:rsidR="0087049E" w:rsidRDefault="0087049E" w:rsidP="00870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Pre-condition</w:t>
            </w:r>
          </w:p>
        </w:tc>
        <w:tc>
          <w:tcPr>
            <w:tcW w:w="2694" w:type="dxa"/>
          </w:tcPr>
          <w:p w14:paraId="4BD5B6EE" w14:textId="2D482B82" w:rsidR="0087049E" w:rsidRPr="00877BF6" w:rsidRDefault="0087049E" w:rsidP="00870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A7219">
              <w:rPr>
                <w:color w:val="auto"/>
              </w:rPr>
              <w:t>Test Data</w:t>
            </w:r>
          </w:p>
        </w:tc>
        <w:tc>
          <w:tcPr>
            <w:tcW w:w="2936" w:type="dxa"/>
          </w:tcPr>
          <w:p w14:paraId="60D7AA17" w14:textId="44B9ECB9" w:rsidR="0087049E" w:rsidRDefault="0087049E" w:rsidP="00870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Expected Result</w:t>
            </w:r>
          </w:p>
        </w:tc>
      </w:tr>
      <w:tr w:rsidR="0087049E" w:rsidRPr="004A7219" w14:paraId="4AD5C70D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3FC561B1" w14:textId="2664F56B" w:rsidR="0087049E" w:rsidRPr="004A7219" w:rsidRDefault="0087049E" w:rsidP="0087049E">
            <w:r>
              <w:t>TC-9</w:t>
            </w:r>
          </w:p>
        </w:tc>
        <w:tc>
          <w:tcPr>
            <w:tcW w:w="1077" w:type="dxa"/>
          </w:tcPr>
          <w:p w14:paraId="1241A935" w14:textId="2244A2EE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7C050AED" w14:textId="464B9BB7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a package with invalid information.</w:t>
            </w:r>
          </w:p>
        </w:tc>
        <w:tc>
          <w:tcPr>
            <w:tcW w:w="2551" w:type="dxa"/>
          </w:tcPr>
          <w:p w14:paraId="68811A89" w14:textId="1CCD26BD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in with admin account and a bundle must be selected.</w:t>
            </w:r>
          </w:p>
        </w:tc>
        <w:tc>
          <w:tcPr>
            <w:tcW w:w="2694" w:type="dxa"/>
          </w:tcPr>
          <w:p w14:paraId="021620F5" w14:textId="77777777" w:rsidR="0087049E" w:rsidRPr="00877BF6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25FAFE91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2904D6EC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39B5E8D6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B23010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 xml:space="preserve">ID: </w:t>
            </w:r>
          </w:p>
          <w:p w14:paraId="58EA92E1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119D00" w14:textId="77777777" w:rsidR="0087049E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Package:</w:t>
            </w:r>
          </w:p>
          <w:p w14:paraId="3BE3DE19" w14:textId="50C0EBFB" w:rsidR="0087049E" w:rsidRPr="004A7219" w:rsidRDefault="0087049E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</w:t>
            </w:r>
            <w:r>
              <w:br/>
              <w:t>Price:</w:t>
            </w:r>
            <w:r>
              <w:br/>
              <w:t>Description:</w:t>
            </w:r>
          </w:p>
        </w:tc>
        <w:tc>
          <w:tcPr>
            <w:tcW w:w="2936" w:type="dxa"/>
          </w:tcPr>
          <w:p w14:paraId="2FCC473D" w14:textId="31778CFE" w:rsidR="0087049E" w:rsidRPr="004A7219" w:rsidRDefault="0097681D" w:rsidP="0087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a message noting the information which is invalid.</w:t>
            </w:r>
          </w:p>
        </w:tc>
      </w:tr>
      <w:tr w:rsidR="0087049E" w:rsidRPr="004A7219" w14:paraId="56E91A67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6421A0A" w14:textId="11A164E4" w:rsidR="0087049E" w:rsidRPr="004A7219" w:rsidRDefault="0097681D" w:rsidP="0087049E">
            <w:r>
              <w:t>TC-10</w:t>
            </w:r>
          </w:p>
        </w:tc>
        <w:tc>
          <w:tcPr>
            <w:tcW w:w="1077" w:type="dxa"/>
          </w:tcPr>
          <w:p w14:paraId="30ED9CB8" w14:textId="7BB142BC" w:rsidR="0087049E" w:rsidRPr="004A7219" w:rsidRDefault="0097681D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26A20355" w14:textId="5566F9DD" w:rsidR="0087049E" w:rsidRPr="004A7219" w:rsidRDefault="0097681D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 package.</w:t>
            </w:r>
          </w:p>
        </w:tc>
        <w:tc>
          <w:tcPr>
            <w:tcW w:w="2551" w:type="dxa"/>
          </w:tcPr>
          <w:p w14:paraId="3066881B" w14:textId="70492C69" w:rsidR="0087049E" w:rsidRPr="004A7219" w:rsidRDefault="0097681D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 with admin account and a bundle must be selected.</w:t>
            </w:r>
          </w:p>
        </w:tc>
        <w:tc>
          <w:tcPr>
            <w:tcW w:w="2694" w:type="dxa"/>
          </w:tcPr>
          <w:p w14:paraId="0853E74F" w14:textId="77777777" w:rsidR="0097681D" w:rsidRPr="00877BF6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15DD7314" w14:textId="77777777" w:rsidR="0097681D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6B9494A3" w14:textId="77777777" w:rsidR="0097681D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3E173145" w14:textId="77777777" w:rsidR="0097681D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C9E7E1" w14:textId="77777777" w:rsidR="0097681D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 xml:space="preserve">ID: </w:t>
            </w:r>
          </w:p>
          <w:p w14:paraId="4ED164F9" w14:textId="77777777" w:rsidR="0097681D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1B942D" w14:textId="3C64B20B" w:rsidR="0097681D" w:rsidRPr="0097681D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Package:</w:t>
            </w:r>
            <w:r>
              <w:rPr>
                <w:u w:val="single"/>
              </w:rPr>
              <w:br/>
            </w:r>
            <w:r>
              <w:t>ID:</w:t>
            </w:r>
          </w:p>
          <w:p w14:paraId="68803E6F" w14:textId="07105586" w:rsidR="0087049E" w:rsidRPr="004A7219" w:rsidRDefault="0097681D" w:rsidP="009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  <w:r>
              <w:br/>
              <w:t>Price:</w:t>
            </w:r>
            <w:r>
              <w:br/>
              <w:t>Description:</w:t>
            </w:r>
          </w:p>
        </w:tc>
        <w:tc>
          <w:tcPr>
            <w:tcW w:w="2936" w:type="dxa"/>
          </w:tcPr>
          <w:p w14:paraId="1AE8253B" w14:textId="3F68D230" w:rsidR="0087049E" w:rsidRPr="004A7219" w:rsidRDefault="0097681D" w:rsidP="0087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package gets modified.</w:t>
            </w:r>
          </w:p>
        </w:tc>
      </w:tr>
    </w:tbl>
    <w:p w14:paraId="214881C7" w14:textId="77777777" w:rsidR="00383A57" w:rsidRDefault="00383A57">
      <w:r>
        <w:rPr>
          <w:b/>
          <w:bCs/>
        </w:rPr>
        <w:br w:type="page"/>
      </w:r>
    </w:p>
    <w:tbl>
      <w:tblPr>
        <w:tblStyle w:val="GridTable4-Accent2"/>
        <w:tblpPr w:leftFromText="141" w:rightFromText="141" w:vertAnchor="page" w:horzAnchor="margin" w:tblpY="1481"/>
        <w:tblW w:w="0" w:type="auto"/>
        <w:tblLook w:val="04A0" w:firstRow="1" w:lastRow="0" w:firstColumn="1" w:lastColumn="0" w:noHBand="0" w:noVBand="1"/>
      </w:tblPr>
      <w:tblGrid>
        <w:gridCol w:w="981"/>
        <w:gridCol w:w="1077"/>
        <w:gridCol w:w="2757"/>
        <w:gridCol w:w="2551"/>
        <w:gridCol w:w="2694"/>
        <w:gridCol w:w="2936"/>
      </w:tblGrid>
      <w:tr w:rsidR="00383A57" w:rsidRPr="004A7219" w14:paraId="427BB615" w14:textId="77777777" w:rsidTr="0087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ED25658" w14:textId="6802EE38" w:rsidR="00383A57" w:rsidRDefault="00383A57" w:rsidP="00383A57">
            <w:r w:rsidRPr="004A7219">
              <w:rPr>
                <w:color w:val="auto"/>
              </w:rPr>
              <w:lastRenderedPageBreak/>
              <w:t>ID</w:t>
            </w:r>
          </w:p>
        </w:tc>
        <w:tc>
          <w:tcPr>
            <w:tcW w:w="1077" w:type="dxa"/>
          </w:tcPr>
          <w:p w14:paraId="16475513" w14:textId="5379CF28" w:rsidR="00383A57" w:rsidRDefault="00383A57" w:rsidP="00383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UC</w:t>
            </w:r>
          </w:p>
        </w:tc>
        <w:tc>
          <w:tcPr>
            <w:tcW w:w="2757" w:type="dxa"/>
          </w:tcPr>
          <w:p w14:paraId="49976AFB" w14:textId="030D1231" w:rsidR="00383A57" w:rsidRDefault="00383A57" w:rsidP="00383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Name</w:t>
            </w:r>
          </w:p>
        </w:tc>
        <w:tc>
          <w:tcPr>
            <w:tcW w:w="2551" w:type="dxa"/>
          </w:tcPr>
          <w:p w14:paraId="50EFF80C" w14:textId="277FA16B" w:rsidR="00383A57" w:rsidRDefault="00383A57" w:rsidP="00383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Pre-condition</w:t>
            </w:r>
          </w:p>
        </w:tc>
        <w:tc>
          <w:tcPr>
            <w:tcW w:w="2694" w:type="dxa"/>
          </w:tcPr>
          <w:p w14:paraId="210BCE89" w14:textId="66604184" w:rsidR="00383A57" w:rsidRPr="00877BF6" w:rsidRDefault="00383A57" w:rsidP="00383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A7219">
              <w:rPr>
                <w:color w:val="auto"/>
              </w:rPr>
              <w:t>Test Data</w:t>
            </w:r>
          </w:p>
        </w:tc>
        <w:tc>
          <w:tcPr>
            <w:tcW w:w="2936" w:type="dxa"/>
          </w:tcPr>
          <w:p w14:paraId="5CFF2001" w14:textId="15BE45EA" w:rsidR="00383A57" w:rsidRDefault="00383A57" w:rsidP="00383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Expected Result</w:t>
            </w:r>
          </w:p>
        </w:tc>
      </w:tr>
      <w:tr w:rsidR="00383A57" w:rsidRPr="004A7219" w14:paraId="7C35AA38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7A6D6AE" w14:textId="7ADE6F31" w:rsidR="00383A57" w:rsidRPr="004A7219" w:rsidRDefault="00383A57" w:rsidP="00383A57">
            <w:r>
              <w:t>TC-11</w:t>
            </w:r>
          </w:p>
        </w:tc>
        <w:tc>
          <w:tcPr>
            <w:tcW w:w="1077" w:type="dxa"/>
          </w:tcPr>
          <w:p w14:paraId="6686B550" w14:textId="1A8616BF" w:rsidR="00383A57" w:rsidRPr="004A7219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58E6B1AD" w14:textId="312A6566" w:rsidR="00383A57" w:rsidRPr="004A7219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Modifying a package with invalid information.</w:t>
            </w:r>
          </w:p>
        </w:tc>
        <w:tc>
          <w:tcPr>
            <w:tcW w:w="2551" w:type="dxa"/>
          </w:tcPr>
          <w:p w14:paraId="253B1E1B" w14:textId="5632A7D8" w:rsidR="00383A57" w:rsidRPr="004A7219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in with admin account and a bundle must be selected.</w:t>
            </w:r>
          </w:p>
        </w:tc>
        <w:tc>
          <w:tcPr>
            <w:tcW w:w="2694" w:type="dxa"/>
          </w:tcPr>
          <w:p w14:paraId="705DF80F" w14:textId="77777777" w:rsidR="00383A57" w:rsidRPr="00877BF6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60025B8C" w14:textId="77777777" w:rsidR="00383A57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557EECB0" w14:textId="77777777" w:rsidR="00383A57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014B0C2F" w14:textId="77777777" w:rsidR="00383A57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1F1E4C" w14:textId="77777777" w:rsidR="00383A57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 xml:space="preserve">ID: </w:t>
            </w:r>
          </w:p>
          <w:p w14:paraId="3FDA1E6E" w14:textId="77777777" w:rsidR="00383A57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CE3894" w14:textId="77777777" w:rsidR="00383A57" w:rsidRPr="0097681D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Package:</w:t>
            </w:r>
            <w:r>
              <w:rPr>
                <w:u w:val="single"/>
              </w:rPr>
              <w:br/>
            </w:r>
            <w:r>
              <w:t>ID:</w:t>
            </w:r>
          </w:p>
          <w:p w14:paraId="67FEA6A2" w14:textId="5B5D5EB4" w:rsidR="00383A57" w:rsidRPr="004A7219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</w:t>
            </w:r>
            <w:r>
              <w:br/>
              <w:t>Price:</w:t>
            </w:r>
            <w:r>
              <w:br/>
              <w:t>Description:</w:t>
            </w:r>
          </w:p>
        </w:tc>
        <w:tc>
          <w:tcPr>
            <w:tcW w:w="2936" w:type="dxa"/>
          </w:tcPr>
          <w:p w14:paraId="2F4B70DD" w14:textId="5CDFA298" w:rsidR="00383A57" w:rsidRPr="004A7219" w:rsidRDefault="00383A57" w:rsidP="0038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a message noting the information which is invalid.</w:t>
            </w:r>
          </w:p>
        </w:tc>
      </w:tr>
      <w:tr w:rsidR="00383A57" w:rsidRPr="004A7219" w14:paraId="0FBC47B2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31D021AD" w14:textId="11B7D36A" w:rsidR="00383A57" w:rsidRPr="004A7219" w:rsidRDefault="00383A57" w:rsidP="00383A57">
            <w:r>
              <w:t>TC-12</w:t>
            </w:r>
          </w:p>
        </w:tc>
        <w:tc>
          <w:tcPr>
            <w:tcW w:w="1077" w:type="dxa"/>
          </w:tcPr>
          <w:p w14:paraId="18A8C317" w14:textId="786A8B5F" w:rsidR="00383A57" w:rsidRPr="004A7219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1D5109A5" w14:textId="07CAB943" w:rsidR="00383A57" w:rsidRPr="004A7219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Removing a package</w:t>
            </w:r>
            <w:r w:rsidR="00A9082E">
              <w:t>.</w:t>
            </w:r>
          </w:p>
        </w:tc>
        <w:tc>
          <w:tcPr>
            <w:tcW w:w="2551" w:type="dxa"/>
          </w:tcPr>
          <w:p w14:paraId="48EBD2F0" w14:textId="7BDE327A" w:rsidR="00383A57" w:rsidRPr="004A7219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 with admin account and a bundle must be selected.</w:t>
            </w:r>
          </w:p>
        </w:tc>
        <w:tc>
          <w:tcPr>
            <w:tcW w:w="2694" w:type="dxa"/>
          </w:tcPr>
          <w:p w14:paraId="2B6588D1" w14:textId="77777777" w:rsidR="00383A57" w:rsidRPr="00877BF6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713E8633" w14:textId="77777777" w:rsidR="00383A57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06AF4F49" w14:textId="77777777" w:rsidR="00383A57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0E8167A2" w14:textId="77777777" w:rsidR="00383A57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71699A" w14:textId="77777777" w:rsidR="00383A57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 xml:space="preserve">ID: </w:t>
            </w:r>
          </w:p>
          <w:p w14:paraId="3AECF1D1" w14:textId="77777777" w:rsidR="00383A57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080C6B" w14:textId="0C19FBCC" w:rsidR="00383A57" w:rsidRPr="004A7219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Package:</w:t>
            </w:r>
            <w:r>
              <w:rPr>
                <w:u w:val="single"/>
              </w:rPr>
              <w:br/>
            </w:r>
            <w:r>
              <w:t>ID:</w:t>
            </w:r>
          </w:p>
        </w:tc>
        <w:tc>
          <w:tcPr>
            <w:tcW w:w="2936" w:type="dxa"/>
          </w:tcPr>
          <w:p w14:paraId="41D1266F" w14:textId="495BDC83" w:rsidR="00383A57" w:rsidRPr="004A7219" w:rsidRDefault="00383A57" w:rsidP="0038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package gets removed. </w:t>
            </w:r>
          </w:p>
        </w:tc>
      </w:tr>
      <w:tr w:rsidR="00A9082E" w:rsidRPr="004A7219" w14:paraId="613FEE63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5172333" w14:textId="5786F552" w:rsidR="00A9082E" w:rsidRPr="004A7219" w:rsidRDefault="00A9082E" w:rsidP="00A9082E">
            <w:r>
              <w:t>TC-13</w:t>
            </w:r>
          </w:p>
        </w:tc>
        <w:tc>
          <w:tcPr>
            <w:tcW w:w="1077" w:type="dxa"/>
          </w:tcPr>
          <w:p w14:paraId="23AE2376" w14:textId="0A5592D2" w:rsidR="00A9082E" w:rsidRPr="004A7219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US-2</w:t>
            </w:r>
          </w:p>
        </w:tc>
        <w:tc>
          <w:tcPr>
            <w:tcW w:w="2757" w:type="dxa"/>
          </w:tcPr>
          <w:p w14:paraId="6A9327BA" w14:textId="33056F67" w:rsidR="00A9082E" w:rsidRPr="004A7219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Removing a package with invalid information.</w:t>
            </w:r>
          </w:p>
        </w:tc>
        <w:tc>
          <w:tcPr>
            <w:tcW w:w="2551" w:type="dxa"/>
          </w:tcPr>
          <w:p w14:paraId="2A67FDD0" w14:textId="3E414C84" w:rsidR="00A9082E" w:rsidRPr="004A7219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in with admin account and a bundle must be selected.</w:t>
            </w:r>
          </w:p>
        </w:tc>
        <w:tc>
          <w:tcPr>
            <w:tcW w:w="2694" w:type="dxa"/>
          </w:tcPr>
          <w:p w14:paraId="6A214249" w14:textId="77777777" w:rsidR="00A9082E" w:rsidRPr="00877BF6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18F8DEA9" w14:textId="77777777" w:rsidR="00A9082E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1E82C1B4" w14:textId="77777777" w:rsidR="00A9082E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194DD4BC" w14:textId="77777777" w:rsidR="00A9082E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E6E891" w14:textId="77777777" w:rsidR="00A9082E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F6">
              <w:rPr>
                <w:u w:val="single"/>
              </w:rPr>
              <w:t>Bundle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t xml:space="preserve">ID: </w:t>
            </w:r>
          </w:p>
          <w:p w14:paraId="0A74EC54" w14:textId="77777777" w:rsidR="00A9082E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80D5F9" w14:textId="429B0A56" w:rsidR="00A9082E" w:rsidRPr="004A7219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Package:</w:t>
            </w:r>
            <w:r>
              <w:rPr>
                <w:u w:val="single"/>
              </w:rPr>
              <w:br/>
            </w:r>
            <w:r>
              <w:t>ID:</w:t>
            </w:r>
          </w:p>
        </w:tc>
        <w:tc>
          <w:tcPr>
            <w:tcW w:w="2936" w:type="dxa"/>
          </w:tcPr>
          <w:p w14:paraId="539DA140" w14:textId="637CD647" w:rsidR="00A9082E" w:rsidRPr="004A7219" w:rsidRDefault="00A9082E" w:rsidP="00A90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a message noting the information which is invalid.</w:t>
            </w:r>
          </w:p>
        </w:tc>
      </w:tr>
    </w:tbl>
    <w:p w14:paraId="15F94348" w14:textId="77777777" w:rsidR="001E7FFB" w:rsidRDefault="001E7FFB">
      <w:r>
        <w:rPr>
          <w:b/>
          <w:bCs/>
        </w:rPr>
        <w:br w:type="page"/>
      </w:r>
    </w:p>
    <w:tbl>
      <w:tblPr>
        <w:tblStyle w:val="GridTable4-Accent2"/>
        <w:tblpPr w:leftFromText="141" w:rightFromText="141" w:vertAnchor="page" w:horzAnchor="margin" w:tblpY="1481"/>
        <w:tblW w:w="0" w:type="auto"/>
        <w:tblLook w:val="04A0" w:firstRow="1" w:lastRow="0" w:firstColumn="1" w:lastColumn="0" w:noHBand="0" w:noVBand="1"/>
      </w:tblPr>
      <w:tblGrid>
        <w:gridCol w:w="981"/>
        <w:gridCol w:w="1077"/>
        <w:gridCol w:w="2757"/>
        <w:gridCol w:w="2551"/>
        <w:gridCol w:w="2694"/>
        <w:gridCol w:w="2936"/>
      </w:tblGrid>
      <w:tr w:rsidR="001E7FFB" w:rsidRPr="004A7219" w14:paraId="7C07595A" w14:textId="77777777" w:rsidTr="0087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CA93982" w14:textId="4A5091BA" w:rsidR="001E7FFB" w:rsidRPr="004A7219" w:rsidRDefault="001E7FFB" w:rsidP="001E7FFB">
            <w:r w:rsidRPr="004A7219">
              <w:rPr>
                <w:color w:val="auto"/>
              </w:rPr>
              <w:lastRenderedPageBreak/>
              <w:t>ID</w:t>
            </w:r>
          </w:p>
        </w:tc>
        <w:tc>
          <w:tcPr>
            <w:tcW w:w="1077" w:type="dxa"/>
          </w:tcPr>
          <w:p w14:paraId="33101F7F" w14:textId="0FF37A91" w:rsidR="001E7FFB" w:rsidRPr="004A7219" w:rsidRDefault="001E7FFB" w:rsidP="001E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UC</w:t>
            </w:r>
          </w:p>
        </w:tc>
        <w:tc>
          <w:tcPr>
            <w:tcW w:w="2757" w:type="dxa"/>
          </w:tcPr>
          <w:p w14:paraId="0C951AF0" w14:textId="0AB1D908" w:rsidR="001E7FFB" w:rsidRPr="004A7219" w:rsidRDefault="001E7FFB" w:rsidP="001E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Name</w:t>
            </w:r>
          </w:p>
        </w:tc>
        <w:tc>
          <w:tcPr>
            <w:tcW w:w="2551" w:type="dxa"/>
          </w:tcPr>
          <w:p w14:paraId="4F372DD2" w14:textId="63DFBEE7" w:rsidR="001E7FFB" w:rsidRPr="004A7219" w:rsidRDefault="001E7FFB" w:rsidP="001E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Pre-condition</w:t>
            </w:r>
          </w:p>
        </w:tc>
        <w:tc>
          <w:tcPr>
            <w:tcW w:w="2694" w:type="dxa"/>
          </w:tcPr>
          <w:p w14:paraId="12E5B9D1" w14:textId="19AB8A33" w:rsidR="001E7FFB" w:rsidRPr="004A7219" w:rsidRDefault="001E7FFB" w:rsidP="001E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Test Data</w:t>
            </w:r>
          </w:p>
        </w:tc>
        <w:tc>
          <w:tcPr>
            <w:tcW w:w="2936" w:type="dxa"/>
          </w:tcPr>
          <w:p w14:paraId="12164951" w14:textId="64E177AE" w:rsidR="001E7FFB" w:rsidRPr="004A7219" w:rsidRDefault="001E7FFB" w:rsidP="001E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Expected Result</w:t>
            </w:r>
          </w:p>
        </w:tc>
      </w:tr>
      <w:tr w:rsidR="001E7FFB" w:rsidRPr="004A7219" w14:paraId="465208F8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0FBC2FD" w14:textId="40FE89D5" w:rsidR="001E7FFB" w:rsidRPr="004A7219" w:rsidRDefault="001E7FFB" w:rsidP="001E7FFB">
            <w:r>
              <w:t>TC-14</w:t>
            </w:r>
          </w:p>
        </w:tc>
        <w:tc>
          <w:tcPr>
            <w:tcW w:w="1077" w:type="dxa"/>
          </w:tcPr>
          <w:p w14:paraId="15742FF7" w14:textId="1B64BDA3" w:rsidR="001E7FFB" w:rsidRPr="004A7219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E7685">
              <w:t>S</w:t>
            </w:r>
            <w:r>
              <w:t>-3</w:t>
            </w:r>
          </w:p>
        </w:tc>
        <w:tc>
          <w:tcPr>
            <w:tcW w:w="2757" w:type="dxa"/>
          </w:tcPr>
          <w:p w14:paraId="2560D838" w14:textId="1CF4CA72" w:rsidR="001E7FFB" w:rsidRPr="004A7219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an account.</w:t>
            </w:r>
          </w:p>
        </w:tc>
        <w:tc>
          <w:tcPr>
            <w:tcW w:w="2551" w:type="dxa"/>
          </w:tcPr>
          <w:p w14:paraId="0F53ACBF" w14:textId="67C68AB7" w:rsidR="001E7FFB" w:rsidRPr="004A7219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694" w:type="dxa"/>
          </w:tcPr>
          <w:p w14:paraId="0308311A" w14:textId="77777777" w:rsidR="001E7FFB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Account Data:</w:t>
            </w:r>
          </w:p>
          <w:p w14:paraId="553A0AE5" w14:textId="77777777" w:rsidR="001E7FFB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6FF694D2" w14:textId="77777777" w:rsidR="001E7FFB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4DF22F10" w14:textId="77777777" w:rsidR="001E7FFB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</w:p>
          <w:p w14:paraId="1816CB0B" w14:textId="46F303AE" w:rsidR="001E7FFB" w:rsidRPr="001E7FFB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Address: </w:t>
            </w:r>
          </w:p>
        </w:tc>
        <w:tc>
          <w:tcPr>
            <w:tcW w:w="2936" w:type="dxa"/>
          </w:tcPr>
          <w:p w14:paraId="3D782C8E" w14:textId="17DA47FD" w:rsidR="001E7FFB" w:rsidRPr="004A7219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gets added.</w:t>
            </w:r>
          </w:p>
        </w:tc>
      </w:tr>
      <w:tr w:rsidR="001E7FFB" w:rsidRPr="004A7219" w14:paraId="1589D258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42EF393" w14:textId="692D77D1" w:rsidR="001E7FFB" w:rsidRPr="004A7219" w:rsidRDefault="001E7FFB" w:rsidP="001E7FFB">
            <w:r>
              <w:t>TC-15</w:t>
            </w:r>
          </w:p>
        </w:tc>
        <w:tc>
          <w:tcPr>
            <w:tcW w:w="1077" w:type="dxa"/>
          </w:tcPr>
          <w:p w14:paraId="2843344E" w14:textId="62A5D333" w:rsidR="001E7FFB" w:rsidRPr="004A7219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E7685">
              <w:t>S</w:t>
            </w:r>
            <w:r>
              <w:t>-3</w:t>
            </w:r>
          </w:p>
        </w:tc>
        <w:tc>
          <w:tcPr>
            <w:tcW w:w="2757" w:type="dxa"/>
          </w:tcPr>
          <w:p w14:paraId="353A6F60" w14:textId="768170F8" w:rsidR="001E7FFB" w:rsidRPr="004A7219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an account with invalid information. </w:t>
            </w:r>
          </w:p>
        </w:tc>
        <w:tc>
          <w:tcPr>
            <w:tcW w:w="2551" w:type="dxa"/>
          </w:tcPr>
          <w:p w14:paraId="1DCF83F4" w14:textId="3E62E39B" w:rsidR="001E7FFB" w:rsidRPr="004A7219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  <w:tc>
          <w:tcPr>
            <w:tcW w:w="2694" w:type="dxa"/>
          </w:tcPr>
          <w:p w14:paraId="0A953489" w14:textId="77777777" w:rsidR="001E7FFB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Account Data:</w:t>
            </w:r>
          </w:p>
          <w:p w14:paraId="190D1A74" w14:textId="77777777" w:rsidR="001E7FFB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26BC8DD6" w14:textId="77777777" w:rsidR="001E7FFB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2A9A1F56" w14:textId="77777777" w:rsidR="001E7FFB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  <w:p w14:paraId="3D05E575" w14:textId="75B102DA" w:rsidR="001E7FFB" w:rsidRPr="004A7219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Address:</w:t>
            </w:r>
          </w:p>
        </w:tc>
        <w:tc>
          <w:tcPr>
            <w:tcW w:w="2936" w:type="dxa"/>
          </w:tcPr>
          <w:p w14:paraId="26408DBA" w14:textId="79E14845" w:rsidR="001E7FFB" w:rsidRPr="004A7219" w:rsidRDefault="001E7FFB" w:rsidP="001E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returns a message noting the information which is invalid.</w:t>
            </w:r>
          </w:p>
        </w:tc>
      </w:tr>
      <w:tr w:rsidR="001E7FFB" w:rsidRPr="004A7219" w14:paraId="37601BBF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3572F2A" w14:textId="100C2A57" w:rsidR="001E7FFB" w:rsidRPr="004A7219" w:rsidRDefault="001E7FFB" w:rsidP="001E7FFB">
            <w:r>
              <w:t>TC-16</w:t>
            </w:r>
          </w:p>
        </w:tc>
        <w:tc>
          <w:tcPr>
            <w:tcW w:w="1077" w:type="dxa"/>
          </w:tcPr>
          <w:p w14:paraId="22B95D1D" w14:textId="4BE6BC8E" w:rsidR="001E7FFB" w:rsidRPr="004A7219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E7685">
              <w:t>S</w:t>
            </w:r>
            <w:r>
              <w:t>-4</w:t>
            </w:r>
          </w:p>
        </w:tc>
        <w:tc>
          <w:tcPr>
            <w:tcW w:w="2757" w:type="dxa"/>
          </w:tcPr>
          <w:p w14:paraId="3C35E8DE" w14:textId="36A69D35" w:rsidR="001E7FFB" w:rsidRPr="004A7219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Modifying an account</w:t>
            </w:r>
            <w:r w:rsidR="00E20F11">
              <w:t xml:space="preserve"> (customer)</w:t>
            </w:r>
            <w:r>
              <w:t>.</w:t>
            </w:r>
          </w:p>
        </w:tc>
        <w:tc>
          <w:tcPr>
            <w:tcW w:w="2551" w:type="dxa"/>
          </w:tcPr>
          <w:p w14:paraId="7B33637D" w14:textId="78EC4E42" w:rsidR="001E7FFB" w:rsidRPr="004A7219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must exist</w:t>
            </w:r>
            <w:r w:rsidR="00E20F11">
              <w:t xml:space="preserve"> and user most be logged in with an account</w:t>
            </w:r>
            <w:r>
              <w:t>.</w:t>
            </w:r>
          </w:p>
        </w:tc>
        <w:tc>
          <w:tcPr>
            <w:tcW w:w="2694" w:type="dxa"/>
          </w:tcPr>
          <w:p w14:paraId="145AADEB" w14:textId="77777777" w:rsidR="00E20F11" w:rsidRPr="00877BF6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75CECAE3" w14:textId="77777777" w:rsidR="00E20F11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194A615A" w14:textId="77777777" w:rsidR="00E20F11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37856AB0" w14:textId="77777777" w:rsidR="00E20F11" w:rsidRDefault="00E20F11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14:paraId="3F1091EF" w14:textId="0DB36DBC" w:rsidR="001E7FFB" w:rsidRDefault="001E7FFB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Account Data:</w:t>
            </w:r>
          </w:p>
          <w:p w14:paraId="2377F829" w14:textId="77777777" w:rsidR="001E7FFB" w:rsidRDefault="00E20F11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r w:rsidR="001E7FFB">
              <w:t>:</w:t>
            </w:r>
          </w:p>
          <w:p w14:paraId="7C299E24" w14:textId="77777777" w:rsidR="00E20F11" w:rsidRDefault="00E20F11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</w:p>
          <w:p w14:paraId="7D7CA040" w14:textId="13C4EF8D" w:rsidR="00E20F11" w:rsidRPr="001E7FFB" w:rsidRDefault="00E20F11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Address:</w:t>
            </w:r>
          </w:p>
        </w:tc>
        <w:tc>
          <w:tcPr>
            <w:tcW w:w="2936" w:type="dxa"/>
          </w:tcPr>
          <w:p w14:paraId="311CC28B" w14:textId="375E7B14" w:rsidR="001E7FFB" w:rsidRPr="004A7219" w:rsidRDefault="00E20F11" w:rsidP="001E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gets modified.</w:t>
            </w:r>
          </w:p>
        </w:tc>
      </w:tr>
      <w:tr w:rsidR="00E20F11" w:rsidRPr="004A7219" w14:paraId="46A0429E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7D1552A3" w14:textId="1A299249" w:rsidR="00E20F11" w:rsidRPr="004A7219" w:rsidRDefault="00E20F11" w:rsidP="00E20F11">
            <w:r>
              <w:t>TC-17</w:t>
            </w:r>
          </w:p>
        </w:tc>
        <w:tc>
          <w:tcPr>
            <w:tcW w:w="1077" w:type="dxa"/>
          </w:tcPr>
          <w:p w14:paraId="361038C4" w14:textId="3AE91115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E7685">
              <w:t>S</w:t>
            </w:r>
            <w:r>
              <w:t>-4</w:t>
            </w:r>
          </w:p>
        </w:tc>
        <w:tc>
          <w:tcPr>
            <w:tcW w:w="2757" w:type="dxa"/>
          </w:tcPr>
          <w:p w14:paraId="275E934B" w14:textId="1DA368E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an account with invalid information (customer).</w:t>
            </w:r>
          </w:p>
        </w:tc>
        <w:tc>
          <w:tcPr>
            <w:tcW w:w="2551" w:type="dxa"/>
          </w:tcPr>
          <w:p w14:paraId="724560C9" w14:textId="39F9415D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must exist and user most be logged in with an account.</w:t>
            </w:r>
          </w:p>
        </w:tc>
        <w:tc>
          <w:tcPr>
            <w:tcW w:w="2694" w:type="dxa"/>
          </w:tcPr>
          <w:p w14:paraId="7DADB1B0" w14:textId="77777777" w:rsidR="00E20F11" w:rsidRPr="00877BF6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0B869FE2" w14:textId="77777777" w:rsidR="00E20F11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</w:t>
            </w:r>
          </w:p>
          <w:p w14:paraId="46B046CA" w14:textId="77777777" w:rsidR="00E20F11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73989B3B" w14:textId="77777777" w:rsidR="00E20F11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40881D32" w14:textId="77777777" w:rsidR="00E20F11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Account Data:</w:t>
            </w:r>
          </w:p>
          <w:p w14:paraId="40D4DD42" w14:textId="77777777" w:rsidR="00E20F11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</w:t>
            </w:r>
          </w:p>
          <w:p w14:paraId="4138FB80" w14:textId="77777777" w:rsidR="00E20F11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  <w:p w14:paraId="6A9EF63A" w14:textId="42154520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Address:</w:t>
            </w:r>
          </w:p>
        </w:tc>
        <w:tc>
          <w:tcPr>
            <w:tcW w:w="2936" w:type="dxa"/>
          </w:tcPr>
          <w:p w14:paraId="6F590EF8" w14:textId="1EE5499F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returns a message noting the information which is invalid.</w:t>
            </w:r>
          </w:p>
        </w:tc>
      </w:tr>
      <w:tr w:rsidR="00E20F11" w:rsidRPr="004A7219" w14:paraId="77FC5890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D28916D" w14:textId="16D30EA6" w:rsidR="00E20F11" w:rsidRPr="004A7219" w:rsidRDefault="00E20F11" w:rsidP="00E20F11">
            <w:r>
              <w:t>TC-18</w:t>
            </w:r>
          </w:p>
        </w:tc>
        <w:tc>
          <w:tcPr>
            <w:tcW w:w="1077" w:type="dxa"/>
          </w:tcPr>
          <w:p w14:paraId="685FB6E5" w14:textId="510ECC5E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E7685">
              <w:t>S</w:t>
            </w:r>
            <w:r>
              <w:t>-4</w:t>
            </w:r>
          </w:p>
        </w:tc>
        <w:tc>
          <w:tcPr>
            <w:tcW w:w="2757" w:type="dxa"/>
          </w:tcPr>
          <w:p w14:paraId="3AF86727" w14:textId="07D92976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Modifying an account (owner).</w:t>
            </w:r>
          </w:p>
        </w:tc>
        <w:tc>
          <w:tcPr>
            <w:tcW w:w="2551" w:type="dxa"/>
          </w:tcPr>
          <w:p w14:paraId="669A1596" w14:textId="50EC1DE8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must exist and user most be logged in with an account.</w:t>
            </w:r>
          </w:p>
        </w:tc>
        <w:tc>
          <w:tcPr>
            <w:tcW w:w="2694" w:type="dxa"/>
          </w:tcPr>
          <w:p w14:paraId="22B8A907" w14:textId="77777777" w:rsidR="00E20F11" w:rsidRPr="00877BF6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77BF6">
              <w:rPr>
                <w:u w:val="single"/>
              </w:rPr>
              <w:t>Account data:</w:t>
            </w:r>
          </w:p>
          <w:p w14:paraId="21392745" w14:textId="77777777" w:rsidR="00E20F11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</w:t>
            </w:r>
          </w:p>
          <w:p w14:paraId="28A43E9C" w14:textId="77777777" w:rsidR="00E20F11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</w:t>
            </w:r>
          </w:p>
          <w:p w14:paraId="4002B785" w14:textId="77777777" w:rsidR="00E20F11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14:paraId="434742C8" w14:textId="77777777" w:rsidR="00E20F11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Account Data:</w:t>
            </w:r>
          </w:p>
          <w:p w14:paraId="403B1434" w14:textId="6326FB80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</w:t>
            </w:r>
          </w:p>
        </w:tc>
        <w:tc>
          <w:tcPr>
            <w:tcW w:w="2936" w:type="dxa"/>
          </w:tcPr>
          <w:p w14:paraId="3582DA45" w14:textId="3D16654C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gets modified.</w:t>
            </w:r>
          </w:p>
        </w:tc>
      </w:tr>
    </w:tbl>
    <w:p w14:paraId="75C2F4A1" w14:textId="77777777" w:rsidR="00E20F11" w:rsidRDefault="00E20F11">
      <w:r>
        <w:rPr>
          <w:b/>
          <w:bCs/>
        </w:rPr>
        <w:br w:type="page"/>
      </w:r>
    </w:p>
    <w:tbl>
      <w:tblPr>
        <w:tblStyle w:val="GridTable4-Accent2"/>
        <w:tblpPr w:leftFromText="141" w:rightFromText="141" w:vertAnchor="page" w:horzAnchor="margin" w:tblpY="1481"/>
        <w:tblW w:w="0" w:type="auto"/>
        <w:tblLook w:val="04A0" w:firstRow="1" w:lastRow="0" w:firstColumn="1" w:lastColumn="0" w:noHBand="0" w:noVBand="1"/>
      </w:tblPr>
      <w:tblGrid>
        <w:gridCol w:w="981"/>
        <w:gridCol w:w="1077"/>
        <w:gridCol w:w="2757"/>
        <w:gridCol w:w="2551"/>
        <w:gridCol w:w="2694"/>
        <w:gridCol w:w="2936"/>
      </w:tblGrid>
      <w:tr w:rsidR="00E20F11" w:rsidRPr="004A7219" w14:paraId="27FD14F1" w14:textId="77777777" w:rsidTr="0087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26DE81CD" w14:textId="26424003" w:rsidR="00E20F11" w:rsidRPr="004A7219" w:rsidRDefault="00E20F11" w:rsidP="00E20F11">
            <w:r w:rsidRPr="004A7219">
              <w:rPr>
                <w:color w:val="auto"/>
              </w:rPr>
              <w:lastRenderedPageBreak/>
              <w:t>ID</w:t>
            </w:r>
          </w:p>
        </w:tc>
        <w:tc>
          <w:tcPr>
            <w:tcW w:w="1077" w:type="dxa"/>
          </w:tcPr>
          <w:p w14:paraId="4126681E" w14:textId="569E6EE2" w:rsidR="00E20F11" w:rsidRPr="004A7219" w:rsidRDefault="00E20F11" w:rsidP="00E2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UC</w:t>
            </w:r>
          </w:p>
        </w:tc>
        <w:tc>
          <w:tcPr>
            <w:tcW w:w="2757" w:type="dxa"/>
          </w:tcPr>
          <w:p w14:paraId="79752E25" w14:textId="1710ABFF" w:rsidR="00E20F11" w:rsidRPr="004A7219" w:rsidRDefault="00E20F11" w:rsidP="00E2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Name</w:t>
            </w:r>
          </w:p>
        </w:tc>
        <w:tc>
          <w:tcPr>
            <w:tcW w:w="2551" w:type="dxa"/>
          </w:tcPr>
          <w:p w14:paraId="1F784D2F" w14:textId="75A30B95" w:rsidR="00E20F11" w:rsidRPr="004A7219" w:rsidRDefault="00E20F11" w:rsidP="00E2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Pre-condition</w:t>
            </w:r>
          </w:p>
        </w:tc>
        <w:tc>
          <w:tcPr>
            <w:tcW w:w="2694" w:type="dxa"/>
          </w:tcPr>
          <w:p w14:paraId="6535D4C5" w14:textId="0B004AF1" w:rsidR="00E20F11" w:rsidRPr="004A7219" w:rsidRDefault="00E20F11" w:rsidP="00E2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Test Data</w:t>
            </w:r>
          </w:p>
        </w:tc>
        <w:tc>
          <w:tcPr>
            <w:tcW w:w="2936" w:type="dxa"/>
          </w:tcPr>
          <w:p w14:paraId="5D307B75" w14:textId="2547C41D" w:rsidR="00E20F11" w:rsidRPr="004A7219" w:rsidRDefault="00E20F11" w:rsidP="00E2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219">
              <w:rPr>
                <w:color w:val="auto"/>
              </w:rPr>
              <w:t>Expected Result</w:t>
            </w:r>
          </w:p>
        </w:tc>
      </w:tr>
      <w:tr w:rsidR="00E20F11" w:rsidRPr="004A7219" w14:paraId="1102EDC1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3319286F" w14:textId="05870887" w:rsidR="00E20F11" w:rsidRPr="004A7219" w:rsidRDefault="00E20F11" w:rsidP="00E20F11">
            <w:r>
              <w:t>TC-19</w:t>
            </w:r>
          </w:p>
        </w:tc>
        <w:tc>
          <w:tcPr>
            <w:tcW w:w="1077" w:type="dxa"/>
          </w:tcPr>
          <w:p w14:paraId="6730FDB8" w14:textId="3BF15514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CE7685">
              <w:t>S</w:t>
            </w:r>
            <w:r>
              <w:t>-5</w:t>
            </w:r>
          </w:p>
        </w:tc>
        <w:tc>
          <w:tcPr>
            <w:tcW w:w="2757" w:type="dxa"/>
          </w:tcPr>
          <w:p w14:paraId="5D825C0D" w14:textId="351BB8AC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6D124140" w14:textId="6A03F6B0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705E2EFB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683D4167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F11" w:rsidRPr="004A7219" w14:paraId="794F3935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4ADC654" w14:textId="46D4AB38" w:rsidR="00E20F11" w:rsidRPr="004A7219" w:rsidRDefault="00E20F11" w:rsidP="00E20F11">
            <w:r>
              <w:t>TC-20</w:t>
            </w:r>
          </w:p>
        </w:tc>
        <w:tc>
          <w:tcPr>
            <w:tcW w:w="1077" w:type="dxa"/>
          </w:tcPr>
          <w:p w14:paraId="799E7E45" w14:textId="7053FA5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E7685">
              <w:t>S</w:t>
            </w:r>
            <w:r>
              <w:t>-6</w:t>
            </w:r>
          </w:p>
        </w:tc>
        <w:tc>
          <w:tcPr>
            <w:tcW w:w="2757" w:type="dxa"/>
          </w:tcPr>
          <w:p w14:paraId="505F23A3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6CE706BE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75FAA1C1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2B1C5756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F11" w:rsidRPr="004A7219" w14:paraId="57E0C6C6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F52A495" w14:textId="7CF2DFBD" w:rsidR="00E20F11" w:rsidRPr="004A7219" w:rsidRDefault="00E20F11" w:rsidP="00E20F11">
            <w:r>
              <w:t>TC-21</w:t>
            </w:r>
          </w:p>
        </w:tc>
        <w:tc>
          <w:tcPr>
            <w:tcW w:w="1077" w:type="dxa"/>
          </w:tcPr>
          <w:p w14:paraId="5080CB8F" w14:textId="3F2B89C0" w:rsidR="00E20F11" w:rsidRPr="004A7219" w:rsidRDefault="00CE7685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US-7</w:t>
            </w:r>
          </w:p>
        </w:tc>
        <w:tc>
          <w:tcPr>
            <w:tcW w:w="2757" w:type="dxa"/>
          </w:tcPr>
          <w:p w14:paraId="780E0849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D60C278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4114971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763B3157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F11" w:rsidRPr="004A7219" w14:paraId="3F77EFF1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536709F" w14:textId="77777777" w:rsidR="00E20F11" w:rsidRPr="004A7219" w:rsidRDefault="00E20F11" w:rsidP="00E20F11"/>
        </w:tc>
        <w:tc>
          <w:tcPr>
            <w:tcW w:w="1077" w:type="dxa"/>
          </w:tcPr>
          <w:p w14:paraId="748B63AB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227B8425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7893E01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71C9FE7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502F3E5A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F11" w:rsidRPr="004A7219" w14:paraId="357BCEEE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773CC3F1" w14:textId="77777777" w:rsidR="00E20F11" w:rsidRPr="004A7219" w:rsidRDefault="00E20F11" w:rsidP="00E20F11"/>
        </w:tc>
        <w:tc>
          <w:tcPr>
            <w:tcW w:w="1077" w:type="dxa"/>
          </w:tcPr>
          <w:p w14:paraId="7135FB1F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3EEFB6CB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D445E32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2DE4C7B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7528B384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F11" w:rsidRPr="004A7219" w14:paraId="0CD67CEC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9BE6397" w14:textId="77777777" w:rsidR="00E20F11" w:rsidRPr="004A7219" w:rsidRDefault="00E20F11" w:rsidP="00E20F11"/>
        </w:tc>
        <w:tc>
          <w:tcPr>
            <w:tcW w:w="1077" w:type="dxa"/>
          </w:tcPr>
          <w:p w14:paraId="47FF7D9C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2F8296C6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FDF003F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9195450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0BC482B1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F11" w:rsidRPr="004A7219" w14:paraId="0B80E83E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1B831B31" w14:textId="77777777" w:rsidR="00E20F11" w:rsidRPr="004A7219" w:rsidRDefault="00E20F11" w:rsidP="00E20F11"/>
        </w:tc>
        <w:tc>
          <w:tcPr>
            <w:tcW w:w="1077" w:type="dxa"/>
          </w:tcPr>
          <w:p w14:paraId="0FB6D5C9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74342F39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104882F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75E92AE5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0D1F7966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F11" w:rsidRPr="004A7219" w14:paraId="0B8706E7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B5A501D" w14:textId="77777777" w:rsidR="00E20F11" w:rsidRPr="004A7219" w:rsidRDefault="00E20F11" w:rsidP="00E20F11"/>
        </w:tc>
        <w:tc>
          <w:tcPr>
            <w:tcW w:w="1077" w:type="dxa"/>
          </w:tcPr>
          <w:p w14:paraId="02C04E38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26855A31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64E1C4D8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44498868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5402D3DF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F11" w:rsidRPr="004A7219" w14:paraId="78CEFEAD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1EE4A588" w14:textId="77777777" w:rsidR="00E20F11" w:rsidRPr="004A7219" w:rsidRDefault="00E20F11" w:rsidP="00E20F11"/>
        </w:tc>
        <w:tc>
          <w:tcPr>
            <w:tcW w:w="1077" w:type="dxa"/>
          </w:tcPr>
          <w:p w14:paraId="44AF158B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0BDA45BF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FB27878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CC46365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6525DE53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F11" w:rsidRPr="004A7219" w14:paraId="54C629FB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380D1B99" w14:textId="77777777" w:rsidR="00E20F11" w:rsidRPr="004A7219" w:rsidRDefault="00E20F11" w:rsidP="00E20F11"/>
        </w:tc>
        <w:tc>
          <w:tcPr>
            <w:tcW w:w="1077" w:type="dxa"/>
          </w:tcPr>
          <w:p w14:paraId="69E89405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1A83830C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247272B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EB68539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7B21A50F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F11" w:rsidRPr="004A7219" w14:paraId="58FED05A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1457400" w14:textId="77777777" w:rsidR="00E20F11" w:rsidRPr="004A7219" w:rsidRDefault="00E20F11" w:rsidP="00E20F11"/>
        </w:tc>
        <w:tc>
          <w:tcPr>
            <w:tcW w:w="1077" w:type="dxa"/>
          </w:tcPr>
          <w:p w14:paraId="707FFA77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78B89898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CC2F8AD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ECAEF9F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0A577A63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F11" w:rsidRPr="004A7219" w14:paraId="27467DF3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28BE2DD" w14:textId="77777777" w:rsidR="00E20F11" w:rsidRPr="004A7219" w:rsidRDefault="00E20F11" w:rsidP="00E20F11"/>
        </w:tc>
        <w:tc>
          <w:tcPr>
            <w:tcW w:w="1077" w:type="dxa"/>
          </w:tcPr>
          <w:p w14:paraId="0B8B0DC8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709C6ECC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C536A57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7236A8A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54BB0F4A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F11" w:rsidRPr="004A7219" w14:paraId="5D49E7F6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65A949D" w14:textId="77777777" w:rsidR="00E20F11" w:rsidRPr="004A7219" w:rsidRDefault="00E20F11" w:rsidP="00E20F11"/>
        </w:tc>
        <w:tc>
          <w:tcPr>
            <w:tcW w:w="1077" w:type="dxa"/>
          </w:tcPr>
          <w:p w14:paraId="6C0433DC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78465D2E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E719B08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7555C59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10C47F07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F11" w:rsidRPr="004A7219" w14:paraId="7E39C41B" w14:textId="77777777" w:rsidTr="00877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7754BFF3" w14:textId="77777777" w:rsidR="00E20F11" w:rsidRPr="004A7219" w:rsidRDefault="00E20F11" w:rsidP="00E20F11"/>
        </w:tc>
        <w:tc>
          <w:tcPr>
            <w:tcW w:w="1077" w:type="dxa"/>
          </w:tcPr>
          <w:p w14:paraId="0954C996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14C64029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4980F02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884765A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7CBD1E21" w14:textId="77777777" w:rsidR="00E20F11" w:rsidRPr="004A7219" w:rsidRDefault="00E20F11" w:rsidP="00E2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F11" w:rsidRPr="004A7219" w14:paraId="23D70E65" w14:textId="77777777" w:rsidTr="00877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9254436" w14:textId="77777777" w:rsidR="00E20F11" w:rsidRPr="004A7219" w:rsidRDefault="00E20F11" w:rsidP="00E20F11"/>
        </w:tc>
        <w:tc>
          <w:tcPr>
            <w:tcW w:w="1077" w:type="dxa"/>
          </w:tcPr>
          <w:p w14:paraId="75B67D97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7" w:type="dxa"/>
          </w:tcPr>
          <w:p w14:paraId="74FD0FF9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B5AC90E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4DFF2D4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6" w:type="dxa"/>
          </w:tcPr>
          <w:p w14:paraId="2E739991" w14:textId="77777777" w:rsidR="00E20F11" w:rsidRPr="004A7219" w:rsidRDefault="00E20F11" w:rsidP="00E2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71BE3F" w14:textId="14D28532" w:rsidR="0060255F" w:rsidRPr="0060255F" w:rsidRDefault="0060255F" w:rsidP="00A645EF">
      <w:pPr>
        <w:rPr>
          <w:b/>
          <w:bCs/>
        </w:rPr>
      </w:pPr>
    </w:p>
    <w:sectPr w:rsidR="0060255F" w:rsidRPr="0060255F" w:rsidSect="0088167C">
      <w:footerReference w:type="even" r:id="rId10"/>
      <w:footerReference w:type="default" r:id="rId11"/>
      <w:pgSz w:w="15840" w:h="12240" w:orient="landscape" w:code="1"/>
      <w:pgMar w:top="1417" w:right="1417" w:bottom="1417" w:left="141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3C0227AD" w14:textId="77777777" w:rsidR="00DB7FCD" w:rsidRDefault="00DB7FCD" w:rsidP="00DB7FCD">
      <w:pPr>
        <w:pStyle w:val="CommentText"/>
      </w:pPr>
      <w:r>
        <w:rPr>
          <w:rStyle w:val="CommentReference"/>
        </w:rPr>
        <w:annotationRef/>
      </w:r>
      <w:r>
        <w:t>I wasn't sure how to make test cases for the following User Stories:</w:t>
      </w:r>
      <w:r>
        <w:br/>
        <w:t>- US-1 (view)</w:t>
      </w:r>
      <w:r>
        <w:br/>
        <w:t>- US-2 (view)</w:t>
      </w:r>
      <w:r>
        <w:br/>
        <w:t>- US-5</w:t>
      </w:r>
      <w:r>
        <w:br/>
        <w:t>- US-6</w:t>
      </w:r>
      <w:r>
        <w:br/>
        <w:t>- US-7 (view)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0227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0227AD" w16cid:durableId="26C597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20C7" w14:textId="77777777" w:rsidR="00CF1144" w:rsidRDefault="00CF1144" w:rsidP="0006271E">
      <w:r>
        <w:separator/>
      </w:r>
    </w:p>
  </w:endnote>
  <w:endnote w:type="continuationSeparator" w:id="0">
    <w:p w14:paraId="561A9DB5" w14:textId="77777777" w:rsidR="00CF1144" w:rsidRDefault="00CF1144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1EAA525D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267D86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1F578FC1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D827" w14:textId="77777777" w:rsidR="00CF1144" w:rsidRDefault="00CF1144" w:rsidP="0006271E">
      <w:r>
        <w:separator/>
      </w:r>
    </w:p>
  </w:footnote>
  <w:footnote w:type="continuationSeparator" w:id="0">
    <w:p w14:paraId="63A9DBA1" w14:textId="77777777" w:rsidR="00CF1144" w:rsidRDefault="00CF1144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DE8"/>
    <w:multiLevelType w:val="hybridMultilevel"/>
    <w:tmpl w:val="922C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1734"/>
    <w:multiLevelType w:val="hybridMultilevel"/>
    <w:tmpl w:val="61FEB5CC"/>
    <w:lvl w:ilvl="0" w:tplc="55FE6CE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15A0B"/>
    <w:multiLevelType w:val="hybridMultilevel"/>
    <w:tmpl w:val="922C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95BBD"/>
    <w:multiLevelType w:val="hybridMultilevel"/>
    <w:tmpl w:val="922C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89907">
    <w:abstractNumId w:val="2"/>
  </w:num>
  <w:num w:numId="2" w16cid:durableId="1670210358">
    <w:abstractNumId w:val="3"/>
  </w:num>
  <w:num w:numId="3" w16cid:durableId="1518545756">
    <w:abstractNumId w:val="0"/>
  </w:num>
  <w:num w:numId="4" w16cid:durableId="43012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CC"/>
    <w:rsid w:val="00017B10"/>
    <w:rsid w:val="00030F32"/>
    <w:rsid w:val="00056442"/>
    <w:rsid w:val="0006271E"/>
    <w:rsid w:val="000927EC"/>
    <w:rsid w:val="000A2D08"/>
    <w:rsid w:val="000A4961"/>
    <w:rsid w:val="000B5D29"/>
    <w:rsid w:val="000D54C3"/>
    <w:rsid w:val="000F6908"/>
    <w:rsid w:val="0010693B"/>
    <w:rsid w:val="0011481D"/>
    <w:rsid w:val="00123FD7"/>
    <w:rsid w:val="00173543"/>
    <w:rsid w:val="001A2C5D"/>
    <w:rsid w:val="001E06EE"/>
    <w:rsid w:val="001E7FFB"/>
    <w:rsid w:val="002556FC"/>
    <w:rsid w:val="002C2877"/>
    <w:rsid w:val="002C2DCD"/>
    <w:rsid w:val="00314EDE"/>
    <w:rsid w:val="00345AE2"/>
    <w:rsid w:val="00370139"/>
    <w:rsid w:val="00377EA5"/>
    <w:rsid w:val="00383A57"/>
    <w:rsid w:val="00395B5B"/>
    <w:rsid w:val="00404747"/>
    <w:rsid w:val="004075EE"/>
    <w:rsid w:val="00437E0D"/>
    <w:rsid w:val="0048669A"/>
    <w:rsid w:val="004930CC"/>
    <w:rsid w:val="004A7219"/>
    <w:rsid w:val="004C7F2B"/>
    <w:rsid w:val="005120A6"/>
    <w:rsid w:val="005276A8"/>
    <w:rsid w:val="00537DAC"/>
    <w:rsid w:val="00545D41"/>
    <w:rsid w:val="00550338"/>
    <w:rsid w:val="005522B5"/>
    <w:rsid w:val="00571702"/>
    <w:rsid w:val="005828ED"/>
    <w:rsid w:val="005C45BE"/>
    <w:rsid w:val="005D4353"/>
    <w:rsid w:val="005D4907"/>
    <w:rsid w:val="005E20FD"/>
    <w:rsid w:val="0060255F"/>
    <w:rsid w:val="00607F70"/>
    <w:rsid w:val="00617074"/>
    <w:rsid w:val="006547E7"/>
    <w:rsid w:val="00667CD7"/>
    <w:rsid w:val="006748DB"/>
    <w:rsid w:val="00676166"/>
    <w:rsid w:val="006C60E6"/>
    <w:rsid w:val="006D7683"/>
    <w:rsid w:val="00712AB9"/>
    <w:rsid w:val="00715806"/>
    <w:rsid w:val="00781A8C"/>
    <w:rsid w:val="007A47E3"/>
    <w:rsid w:val="0081410C"/>
    <w:rsid w:val="00815D34"/>
    <w:rsid w:val="00834654"/>
    <w:rsid w:val="00841BD9"/>
    <w:rsid w:val="008424EA"/>
    <w:rsid w:val="00856259"/>
    <w:rsid w:val="0087049E"/>
    <w:rsid w:val="00877BF6"/>
    <w:rsid w:val="008813E4"/>
    <w:rsid w:val="0088167C"/>
    <w:rsid w:val="0089224E"/>
    <w:rsid w:val="00896789"/>
    <w:rsid w:val="008A4A39"/>
    <w:rsid w:val="008A5F4C"/>
    <w:rsid w:val="008D5769"/>
    <w:rsid w:val="008F6E50"/>
    <w:rsid w:val="00925F1A"/>
    <w:rsid w:val="00952F7D"/>
    <w:rsid w:val="00973AAA"/>
    <w:rsid w:val="0097681D"/>
    <w:rsid w:val="00986F2F"/>
    <w:rsid w:val="009F1F70"/>
    <w:rsid w:val="00A14280"/>
    <w:rsid w:val="00A14FA3"/>
    <w:rsid w:val="00A32309"/>
    <w:rsid w:val="00A435B9"/>
    <w:rsid w:val="00A45A59"/>
    <w:rsid w:val="00A45BDD"/>
    <w:rsid w:val="00A6381B"/>
    <w:rsid w:val="00A645EF"/>
    <w:rsid w:val="00A76B5A"/>
    <w:rsid w:val="00A76F40"/>
    <w:rsid w:val="00A82D92"/>
    <w:rsid w:val="00A83EF7"/>
    <w:rsid w:val="00A9082E"/>
    <w:rsid w:val="00A9347C"/>
    <w:rsid w:val="00AA07DD"/>
    <w:rsid w:val="00AA7317"/>
    <w:rsid w:val="00AD0F5E"/>
    <w:rsid w:val="00AE5F25"/>
    <w:rsid w:val="00B24813"/>
    <w:rsid w:val="00B4264F"/>
    <w:rsid w:val="00B72FFD"/>
    <w:rsid w:val="00B864BA"/>
    <w:rsid w:val="00BB2EB8"/>
    <w:rsid w:val="00BE02BB"/>
    <w:rsid w:val="00CD217B"/>
    <w:rsid w:val="00CE1AB8"/>
    <w:rsid w:val="00CE203B"/>
    <w:rsid w:val="00CE7685"/>
    <w:rsid w:val="00CF1144"/>
    <w:rsid w:val="00D051A0"/>
    <w:rsid w:val="00D0705F"/>
    <w:rsid w:val="00D15425"/>
    <w:rsid w:val="00D62CAD"/>
    <w:rsid w:val="00D64ACC"/>
    <w:rsid w:val="00D71630"/>
    <w:rsid w:val="00D7490F"/>
    <w:rsid w:val="00D85677"/>
    <w:rsid w:val="00DB5F84"/>
    <w:rsid w:val="00DB7FCD"/>
    <w:rsid w:val="00DC2B4E"/>
    <w:rsid w:val="00DF0DFA"/>
    <w:rsid w:val="00E03E25"/>
    <w:rsid w:val="00E160FB"/>
    <w:rsid w:val="00E20F11"/>
    <w:rsid w:val="00E36907"/>
    <w:rsid w:val="00E37D9D"/>
    <w:rsid w:val="00E73663"/>
    <w:rsid w:val="00E8561E"/>
    <w:rsid w:val="00ED38DD"/>
    <w:rsid w:val="00EE4A49"/>
    <w:rsid w:val="00EE7204"/>
    <w:rsid w:val="00F00CEE"/>
    <w:rsid w:val="00FB41D2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C005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20F11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table" w:styleId="PlainTable4">
    <w:name w:val="Plain Table 4"/>
    <w:basedOn w:val="TableNormal"/>
    <w:uiPriority w:val="44"/>
    <w:rsid w:val="004930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30CC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93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30CC"/>
    <w:rPr>
      <w:color w:val="0000FF" w:themeColor="hyperlink"/>
      <w:u w:val="single"/>
    </w:rPr>
  </w:style>
  <w:style w:type="table" w:styleId="GridTable4-Accent2">
    <w:name w:val="Grid Table 4 Accent 2"/>
    <w:basedOn w:val="TableNormal"/>
    <w:uiPriority w:val="49"/>
    <w:rsid w:val="00EE7204"/>
    <w:tblPr>
      <w:tblStyleRowBandSize w:val="1"/>
      <w:tblStyleColBandSize w:val="1"/>
      <w:tblBorders>
        <w:top w:val="single" w:sz="4" w:space="0" w:color="EBF3F3" w:themeColor="accent2" w:themeTint="99"/>
        <w:left w:val="single" w:sz="4" w:space="0" w:color="EBF3F3" w:themeColor="accent2" w:themeTint="99"/>
        <w:bottom w:val="single" w:sz="4" w:space="0" w:color="EBF3F3" w:themeColor="accent2" w:themeTint="99"/>
        <w:right w:val="single" w:sz="4" w:space="0" w:color="EBF3F3" w:themeColor="accent2" w:themeTint="99"/>
        <w:insideH w:val="single" w:sz="4" w:space="0" w:color="EBF3F3" w:themeColor="accent2" w:themeTint="99"/>
        <w:insideV w:val="single" w:sz="4" w:space="0" w:color="EBF3F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ECEC" w:themeColor="accent2"/>
          <w:left w:val="single" w:sz="4" w:space="0" w:color="DEECEC" w:themeColor="accent2"/>
          <w:bottom w:val="single" w:sz="4" w:space="0" w:color="DEECEC" w:themeColor="accent2"/>
          <w:right w:val="single" w:sz="4" w:space="0" w:color="DEECEC" w:themeColor="accent2"/>
          <w:insideH w:val="nil"/>
          <w:insideV w:val="nil"/>
        </w:tcBorders>
        <w:shd w:val="clear" w:color="auto" w:fill="DEECEC" w:themeFill="accent2"/>
      </w:tcPr>
    </w:tblStylePr>
    <w:tblStylePr w:type="lastRow">
      <w:rPr>
        <w:b/>
        <w:bCs/>
      </w:rPr>
      <w:tblPr/>
      <w:tcPr>
        <w:tcBorders>
          <w:top w:val="double" w:sz="4" w:space="0" w:color="DEECE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BFB" w:themeFill="accent2" w:themeFillTint="33"/>
      </w:tcPr>
    </w:tblStylePr>
    <w:tblStylePr w:type="band1Horz">
      <w:tblPr/>
      <w:tcPr>
        <w:shd w:val="clear" w:color="auto" w:fill="F8FBFB" w:themeFill="accent2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377EA5"/>
    <w:pPr>
      <w:ind w:left="720"/>
      <w:contextualSpacing/>
    </w:pPr>
  </w:style>
  <w:style w:type="table" w:styleId="PlainTable5">
    <w:name w:val="Plain Table 5"/>
    <w:basedOn w:val="TableNormal"/>
    <w:uiPriority w:val="45"/>
    <w:rsid w:val="00D051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rsid w:val="00CE7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76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se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9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2022-04-26T08:28:00Z</dcterms:created>
  <dcterms:modified xsi:type="dcterms:W3CDTF">2022-11-22T13:29:00Z</dcterms:modified>
</cp:coreProperties>
</file>