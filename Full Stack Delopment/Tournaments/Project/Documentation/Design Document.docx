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EB84E" w14:textId="77777777" w:rsidR="00856259" w:rsidRPr="008A5F4C" w:rsidRDefault="00D85677" w:rsidP="00DE2FEC">
      <w:r w:rsidRPr="00D85677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1792" behindDoc="1" locked="1" layoutInCell="1" allowOverlap="1" wp14:anchorId="3AF5F3AC" wp14:editId="0891F0B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6" name="Rect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DEECEC"/>
                        </a:solidFill>
                        <a:ln w="25400" cap="flat">
                          <a:noFill/>
                          <a:prstDash val="solid"/>
                          <a:miter lim="400000"/>
                        </a:ln>
                        <a:effectLst/>
                        <a:sp3d/>
                      </wps:spPr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853CE" id="Rectangle 6" o:spid="_x0000_s1026" alt="&quot;&quot;" style="position:absolute;margin-left:0;margin-top:0;width:612pt;height:11in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" fillcolor="#deecec" stroked="f" strokeweight="2pt">
                <v:stroke miterlimit="4"/>
                <v:textbox inset="3pt,3pt,3pt,3pt"/>
                <w10:wrap anchorx="page" anchory="page"/>
                <w10:anchorlock/>
              </v:rect>
            </w:pict>
          </mc:Fallback>
        </mc:AlternateContent>
      </w:r>
    </w:p>
    <w:tbl>
      <w:tblPr>
        <w:tblStyle w:val="PlainTable4"/>
        <w:tblW w:w="0" w:type="auto"/>
        <w:tblLayout w:type="fixed"/>
        <w:tblLook w:val="0600" w:firstRow="0" w:lastRow="0" w:firstColumn="0" w:lastColumn="0" w:noHBand="1" w:noVBand="1"/>
      </w:tblPr>
      <w:tblGrid>
        <w:gridCol w:w="1870"/>
        <w:gridCol w:w="1870"/>
        <w:gridCol w:w="1870"/>
        <w:gridCol w:w="3740"/>
      </w:tblGrid>
      <w:tr w:rsidR="005276A8" w14:paraId="4A370227" w14:textId="77777777" w:rsidTr="008C5CA8">
        <w:trPr>
          <w:trHeight w:val="1349"/>
        </w:trPr>
        <w:tc>
          <w:tcPr>
            <w:tcW w:w="1870" w:type="dxa"/>
          </w:tcPr>
          <w:p w14:paraId="4F215908" w14:textId="77777777" w:rsidR="005276A8" w:rsidRDefault="005276A8" w:rsidP="00DE2FEC"/>
        </w:tc>
        <w:tc>
          <w:tcPr>
            <w:tcW w:w="1870" w:type="dxa"/>
          </w:tcPr>
          <w:p w14:paraId="4D6179CC" w14:textId="77777777" w:rsidR="005276A8" w:rsidRDefault="005276A8" w:rsidP="00DE2FEC"/>
        </w:tc>
        <w:tc>
          <w:tcPr>
            <w:tcW w:w="1870" w:type="dxa"/>
          </w:tcPr>
          <w:p w14:paraId="2F8A648C" w14:textId="77777777" w:rsidR="005276A8" w:rsidRDefault="00537DAC" w:rsidP="00DE2FEC">
            <w:r w:rsidRPr="00173543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61CB7CA8" wp14:editId="567A2860">
                      <wp:extent cx="399245" cy="399245"/>
                      <wp:effectExtent l="0" t="0" r="1270" b="1270"/>
                      <wp:docPr id="2" name="Oval 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245" cy="399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EAE09A3" id="Oval 2" o:spid="_x0000_s1026" alt="&quot;&quot;" style="width:31.45pt;height:3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" fillcolor="#eed0c6 [3206]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3740" w:type="dxa"/>
          </w:tcPr>
          <w:p w14:paraId="6B4015BD" w14:textId="2DB0DC1E" w:rsidR="005276A8" w:rsidRPr="00537DAC" w:rsidRDefault="000325FA" w:rsidP="00DE2FEC">
            <w:pPr>
              <w:pStyle w:val="Subtitle"/>
            </w:pPr>
            <w:r>
              <w:t>December</w:t>
            </w:r>
            <w:r w:rsidR="005C717C">
              <w:t xml:space="preserve"> 1</w:t>
            </w:r>
            <w:r>
              <w:t>6</w:t>
            </w:r>
            <w:r w:rsidR="005C717C" w:rsidRPr="005C717C">
              <w:rPr>
                <w:vertAlign w:val="superscript"/>
              </w:rPr>
              <w:t>th</w:t>
            </w:r>
            <w:r w:rsidR="005C717C">
              <w:t xml:space="preserve"> </w:t>
            </w:r>
          </w:p>
          <w:p w14:paraId="148EED6C" w14:textId="224C8F6C" w:rsidR="005276A8" w:rsidRDefault="000325FA" w:rsidP="00DE2FEC">
            <w:pPr>
              <w:pStyle w:val="Subtitle"/>
            </w:pPr>
            <w:r>
              <w:t>Individual Track</w:t>
            </w:r>
          </w:p>
        </w:tc>
      </w:tr>
      <w:tr w:rsidR="005276A8" w14:paraId="19471F5F" w14:textId="77777777" w:rsidTr="008C5CA8">
        <w:trPr>
          <w:trHeight w:val="2858"/>
        </w:trPr>
        <w:tc>
          <w:tcPr>
            <w:tcW w:w="9350" w:type="dxa"/>
            <w:gridSpan w:val="4"/>
          </w:tcPr>
          <w:p w14:paraId="6589527A" w14:textId="77777777" w:rsidR="00750302" w:rsidRDefault="00750302" w:rsidP="00DE2FEC">
            <w:pPr>
              <w:pStyle w:val="Title"/>
            </w:pPr>
          </w:p>
          <w:p w14:paraId="5EDA9AC5" w14:textId="77777777" w:rsidR="00750302" w:rsidRDefault="00750302" w:rsidP="00DE2FEC">
            <w:pPr>
              <w:pStyle w:val="Title"/>
            </w:pPr>
          </w:p>
          <w:p w14:paraId="3B5A7BAB" w14:textId="6F29A18E" w:rsidR="005276A8" w:rsidRPr="00537DAC" w:rsidRDefault="00B928A6" w:rsidP="00DE2FEC">
            <w:pPr>
              <w:pStyle w:val="Title"/>
            </w:pPr>
            <w:r>
              <w:t>Design Document</w:t>
            </w:r>
          </w:p>
        </w:tc>
      </w:tr>
      <w:tr w:rsidR="008C5CA8" w14:paraId="3B7CC053" w14:textId="77777777" w:rsidTr="008C5CA8">
        <w:trPr>
          <w:trHeight w:val="6529"/>
        </w:trPr>
        <w:tc>
          <w:tcPr>
            <w:tcW w:w="9350" w:type="dxa"/>
            <w:gridSpan w:val="4"/>
          </w:tcPr>
          <w:p w14:paraId="3A18D3C5" w14:textId="77777777" w:rsidR="008C5CA8" w:rsidRPr="008C5CA8" w:rsidRDefault="008C5CA8" w:rsidP="00DE2FEC">
            <w:pPr>
              <w:pStyle w:val="Title"/>
            </w:pPr>
          </w:p>
          <w:p w14:paraId="2266AF60" w14:textId="77777777" w:rsidR="008C5CA8" w:rsidRPr="008C5CA8" w:rsidRDefault="008C5CA8" w:rsidP="00DE2FEC"/>
          <w:p w14:paraId="616E5529" w14:textId="77777777" w:rsidR="008C5CA8" w:rsidRPr="008C5CA8" w:rsidRDefault="008C5CA8" w:rsidP="00DE2FEC"/>
          <w:p w14:paraId="1D4CB9A2" w14:textId="77777777" w:rsidR="008C5CA8" w:rsidRPr="008C5CA8" w:rsidRDefault="008C5CA8" w:rsidP="00DE2FEC"/>
          <w:p w14:paraId="2820446A" w14:textId="77777777" w:rsidR="008C5CA8" w:rsidRDefault="008C5CA8" w:rsidP="00DE2FEC"/>
          <w:p w14:paraId="43B1C968" w14:textId="77777777" w:rsidR="008C5CA8" w:rsidRDefault="008C5CA8" w:rsidP="00DE2FEC"/>
          <w:p w14:paraId="0C1147E3" w14:textId="77777777" w:rsidR="008C5CA8" w:rsidRDefault="008C5CA8" w:rsidP="00DE2FEC"/>
          <w:p w14:paraId="1C947D24" w14:textId="77777777" w:rsidR="008C5CA8" w:rsidRDefault="008C5CA8" w:rsidP="00DE2FEC"/>
          <w:p w14:paraId="7731D314" w14:textId="77777777" w:rsidR="008C5CA8" w:rsidRDefault="008C5CA8" w:rsidP="00DE2FEC"/>
          <w:p w14:paraId="1A5AEA9B" w14:textId="77777777" w:rsidR="008C5CA8" w:rsidRDefault="008C5CA8" w:rsidP="00DE2FEC"/>
          <w:p w14:paraId="65D41BB6" w14:textId="2CE6E9DE" w:rsidR="008C5CA8" w:rsidRPr="008C5CA8" w:rsidRDefault="008C5CA8" w:rsidP="00DE2FEC">
            <w:r w:rsidRPr="008C5CA8">
              <w:t>By Janne van Seggelen</w:t>
            </w:r>
          </w:p>
          <w:p w14:paraId="71789F1B" w14:textId="7BB70D5A" w:rsidR="008C5CA8" w:rsidRPr="008C5CA8" w:rsidRDefault="008C5CA8" w:rsidP="00DE2FEC">
            <w:r w:rsidRPr="008C5CA8">
              <w:t>S</w:t>
            </w:r>
            <w:r w:rsidR="000325FA">
              <w:t>3</w:t>
            </w:r>
            <w:r w:rsidRPr="008C5CA8">
              <w:t>-CB0</w:t>
            </w:r>
            <w:r w:rsidR="000325FA">
              <w:t>3</w:t>
            </w:r>
          </w:p>
        </w:tc>
      </w:tr>
    </w:tbl>
    <w:sdt>
      <w:sdtPr>
        <w:rPr>
          <w:rFonts w:ascii="Open Sans" w:eastAsiaTheme="minorHAnsi" w:hAnsi="Open Sans" w:cs="Open Sans"/>
          <w:color w:val="auto"/>
          <w:sz w:val="24"/>
          <w:szCs w:val="24"/>
        </w:rPr>
        <w:id w:val="-6679479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7AFDCA1" w14:textId="77777777" w:rsidR="00C025D6" w:rsidRDefault="00C025D6" w:rsidP="00DE2FEC">
          <w:pPr>
            <w:pStyle w:val="TOCHeading"/>
            <w:rPr>
              <w:rFonts w:eastAsiaTheme="minorHAnsi"/>
            </w:rPr>
          </w:pPr>
        </w:p>
        <w:p w14:paraId="36C23A96" w14:textId="77777777" w:rsidR="00C025D6" w:rsidRDefault="00C025D6" w:rsidP="00DE2FEC">
          <w:r>
            <w:br w:type="page"/>
          </w:r>
        </w:p>
        <w:p w14:paraId="5D6121EA" w14:textId="40AFE3C8" w:rsidR="00750302" w:rsidRDefault="00750302" w:rsidP="00DE2FEC">
          <w:pPr>
            <w:pStyle w:val="TOCHeading"/>
          </w:pPr>
          <w:r>
            <w:lastRenderedPageBreak/>
            <w:t>Contents</w:t>
          </w:r>
        </w:p>
        <w:p w14:paraId="78AEDB46" w14:textId="2BEC0B46" w:rsidR="00192A31" w:rsidRDefault="00750302">
          <w:pPr>
            <w:pStyle w:val="TOC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177797" w:history="1">
            <w:r w:rsidR="00192A31" w:rsidRPr="000B1056">
              <w:rPr>
                <w:rStyle w:val="Hyperlink"/>
                <w:noProof/>
              </w:rPr>
              <w:t>Introduction</w:t>
            </w:r>
            <w:r w:rsidR="00192A31">
              <w:rPr>
                <w:noProof/>
                <w:webHidden/>
              </w:rPr>
              <w:tab/>
            </w:r>
            <w:r w:rsidR="00192A31">
              <w:rPr>
                <w:noProof/>
                <w:webHidden/>
              </w:rPr>
              <w:fldChar w:fldCharType="begin"/>
            </w:r>
            <w:r w:rsidR="00192A31">
              <w:rPr>
                <w:noProof/>
                <w:webHidden/>
              </w:rPr>
              <w:instrText xml:space="preserve"> PAGEREF _Toc120177797 \h </w:instrText>
            </w:r>
            <w:r w:rsidR="00192A31">
              <w:rPr>
                <w:noProof/>
                <w:webHidden/>
              </w:rPr>
            </w:r>
            <w:r w:rsidR="00192A31">
              <w:rPr>
                <w:noProof/>
                <w:webHidden/>
              </w:rPr>
              <w:fldChar w:fldCharType="separate"/>
            </w:r>
            <w:r w:rsidR="00192A31">
              <w:rPr>
                <w:noProof/>
                <w:webHidden/>
              </w:rPr>
              <w:t>3</w:t>
            </w:r>
            <w:r w:rsidR="00192A31">
              <w:rPr>
                <w:noProof/>
                <w:webHidden/>
              </w:rPr>
              <w:fldChar w:fldCharType="end"/>
            </w:r>
          </w:hyperlink>
        </w:p>
        <w:p w14:paraId="671EF4A7" w14:textId="76CFAF67" w:rsidR="00192A31" w:rsidRDefault="00192A31">
          <w:pPr>
            <w:pStyle w:val="TOC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120177798" w:history="1">
            <w:r w:rsidRPr="000B1056">
              <w:rPr>
                <w:rStyle w:val="Hyperlink"/>
                <w:noProof/>
              </w:rPr>
              <w:t>C4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C9DFC" w14:textId="595CAC12" w:rsidR="00192A31" w:rsidRDefault="00192A31">
          <w:pPr>
            <w:pStyle w:val="TOC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120177799" w:history="1">
            <w:r w:rsidRPr="000B1056">
              <w:rPr>
                <w:rStyle w:val="Hyperlink"/>
                <w:noProof/>
              </w:rPr>
              <w:t>How am I going to guarantee SOLID?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594ED" w14:textId="61EB29A3" w:rsidR="00192A31" w:rsidRDefault="00192A31">
          <w:pPr>
            <w:pStyle w:val="TOC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120177800" w:history="1">
            <w:r w:rsidRPr="000B1056">
              <w:rPr>
                <w:rStyle w:val="Hyperlink"/>
                <w:noProof/>
              </w:rPr>
              <w:t>What design choices did I make?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F33C4" w14:textId="6AD726EC" w:rsidR="00192A31" w:rsidRDefault="00192A31">
          <w:pPr>
            <w:pStyle w:val="TOC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120177801" w:history="1">
            <w:r w:rsidRPr="000B1056">
              <w:rPr>
                <w:rStyle w:val="Hyperlink"/>
                <w:noProof/>
              </w:rPr>
              <w:t>CI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1E728" w14:textId="4AEE5A5F" w:rsidR="00192A31" w:rsidRDefault="00192A31">
          <w:pPr>
            <w:pStyle w:val="TOC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120177802" w:history="1">
            <w:r w:rsidRPr="000B1056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DB43C" w14:textId="35D5ACC3" w:rsidR="00192A31" w:rsidRDefault="00192A31">
          <w:pPr>
            <w:pStyle w:val="TOC2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120177803" w:history="1">
            <w:r w:rsidRPr="000B1056">
              <w:rPr>
                <w:rStyle w:val="Hyperlink"/>
                <w:noProof/>
              </w:rPr>
              <w:t>Description of the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_Toc120177803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F0032" w14:textId="7D083F4E" w:rsidR="00750302" w:rsidRDefault="00750302" w:rsidP="00DE2FEC">
          <w:r>
            <w:rPr>
              <w:noProof/>
            </w:rPr>
            <w:fldChar w:fldCharType="end"/>
          </w:r>
        </w:p>
      </w:sdtContent>
    </w:sdt>
    <w:p w14:paraId="72975A44" w14:textId="77777777" w:rsidR="00F57768" w:rsidRDefault="00750302" w:rsidP="00F57768">
      <w:pPr>
        <w:pStyle w:val="Heading1"/>
      </w:pPr>
      <w:r>
        <w:br w:type="page"/>
      </w:r>
      <w:bookmarkStart w:id="0" w:name="_Toc120177797"/>
      <w:r w:rsidR="00F57768">
        <w:lastRenderedPageBreak/>
        <w:t>Introduction</w:t>
      </w:r>
      <w:bookmarkEnd w:id="0"/>
    </w:p>
    <w:p w14:paraId="5030183F" w14:textId="77777777" w:rsidR="00F57768" w:rsidRDefault="00F57768" w:rsidP="00F57768">
      <w:r>
        <w:t>In this document I am going to explain my project and how I am going to guarantee SOLID, what design choices I made, and the working and build of my application.</w:t>
      </w:r>
    </w:p>
    <w:p w14:paraId="222E1A6F" w14:textId="77777777" w:rsidR="00F57768" w:rsidRDefault="00F57768">
      <w:r>
        <w:br w:type="page"/>
      </w:r>
    </w:p>
    <w:p w14:paraId="5DB8C8B3" w14:textId="77777777" w:rsidR="00F57768" w:rsidRDefault="00F57768" w:rsidP="00F57768">
      <w:pPr>
        <w:pStyle w:val="Heading1"/>
      </w:pPr>
      <w:bookmarkStart w:id="1" w:name="_Toc120177798"/>
      <w:r>
        <w:lastRenderedPageBreak/>
        <w:t>C4 diagram</w:t>
      </w:r>
      <w:bookmarkEnd w:id="1"/>
    </w:p>
    <w:p w14:paraId="15ABBC86" w14:textId="76287DDD" w:rsidR="00F57768" w:rsidRPr="00F57768" w:rsidRDefault="00F57768" w:rsidP="00F57768">
      <w:pPr>
        <w:rPr>
          <w:rFonts w:asciiTheme="majorHAnsi" w:eastAsiaTheme="majorEastAsia" w:hAnsiTheme="majorHAnsi" w:cstheme="majorBidi"/>
          <w:color w:val="24344E" w:themeColor="accent1"/>
          <w:sz w:val="36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43D007D" wp14:editId="13489CBF">
            <wp:simplePos x="0" y="0"/>
            <wp:positionH relativeFrom="margin">
              <wp:align>left</wp:align>
            </wp:positionH>
            <wp:positionV relativeFrom="paragraph">
              <wp:posOffset>26247</wp:posOffset>
            </wp:positionV>
            <wp:extent cx="5972810" cy="7666990"/>
            <wp:effectExtent l="0" t="0" r="889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766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786C0D09" w14:textId="41BF6DB3" w:rsidR="00F57768" w:rsidRPr="00796A12" w:rsidRDefault="00192A31" w:rsidP="00F57768">
      <w:pPr>
        <w:rPr>
          <w:rFonts w:asciiTheme="majorHAnsi" w:eastAsiaTheme="majorEastAsia" w:hAnsiTheme="majorHAnsi" w:cstheme="majorBidi"/>
          <w:color w:val="24344E" w:themeColor="accent1"/>
          <w:sz w:val="36"/>
        </w:rPr>
      </w:pPr>
      <w:r w:rsidRPr="00192A31">
        <w:rPr>
          <w:rFonts w:asciiTheme="majorHAnsi" w:eastAsiaTheme="majorEastAsia" w:hAnsiTheme="majorHAnsi" w:cstheme="majorBidi"/>
          <w:color w:val="24344E" w:themeColor="accent1"/>
          <w:sz w:val="36"/>
        </w:rPr>
        <w:lastRenderedPageBreak/>
        <w:drawing>
          <wp:inline distT="0" distB="0" distL="0" distR="0" wp14:anchorId="67E041AB" wp14:editId="321A8E47">
            <wp:extent cx="5972810" cy="1554480"/>
            <wp:effectExtent l="0" t="0" r="8890" b="762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1EC3" w14:textId="79E7EFA7" w:rsidR="00F57768" w:rsidRDefault="00F57768" w:rsidP="00F57768"/>
    <w:p w14:paraId="07D6064C" w14:textId="77777777" w:rsidR="00F57768" w:rsidRDefault="00F57768" w:rsidP="00F57768"/>
    <w:p w14:paraId="6E698C38" w14:textId="50B8191C" w:rsidR="00DE2FEC" w:rsidRDefault="00DE2FEC" w:rsidP="00F57768">
      <w:pPr>
        <w:pStyle w:val="Heading1"/>
      </w:pPr>
      <w:bookmarkStart w:id="2" w:name="_Toc120177799"/>
      <w:r>
        <w:t>How am I going to guarantee SOLID?</w:t>
      </w:r>
      <w:bookmarkEnd w:id="2"/>
    </w:p>
    <w:p w14:paraId="743D843E" w14:textId="75B3AA48" w:rsidR="00F67A78" w:rsidRDefault="00864D8D" w:rsidP="00DE2FEC">
      <w:r>
        <w:t>I</w:t>
      </w:r>
      <w:r w:rsidR="00DE2FEC">
        <w:t xml:space="preserve"> will use Dependency Injection for the Database layer</w:t>
      </w:r>
      <w:r>
        <w:t xml:space="preserve">. You can view the C$ Diagram for further explanation. </w:t>
      </w:r>
    </w:p>
    <w:p w14:paraId="6C23958F" w14:textId="77777777" w:rsidR="00F67A78" w:rsidRDefault="00F67A78" w:rsidP="00DE2FEC"/>
    <w:p w14:paraId="57B27FD3" w14:textId="77777777" w:rsidR="00C977A9" w:rsidRDefault="00F67A78" w:rsidP="00F67A78">
      <w:pPr>
        <w:pStyle w:val="Heading1"/>
      </w:pPr>
      <w:bookmarkStart w:id="3" w:name="_Toc120177800"/>
      <w:r>
        <w:t>What design choices did I make?</w:t>
      </w:r>
      <w:bookmarkEnd w:id="3"/>
    </w:p>
    <w:p w14:paraId="6495DC3C" w14:textId="0C17A464" w:rsidR="00192A31" w:rsidRDefault="00C977A9" w:rsidP="00192A31">
      <w:r>
        <w:t>I have chosen</w:t>
      </w:r>
      <w:r w:rsidR="00864D8D">
        <w:t xml:space="preserve"> Bootstrap for the frontend design, because it makes developing a responsive website easier. </w:t>
      </w:r>
      <w:r w:rsidR="00AE5DDF">
        <w:t xml:space="preserve">No further design requirements where given. </w:t>
      </w:r>
      <w:r w:rsidR="00864D8D">
        <w:t xml:space="preserve">Next that, I have a lot of experience with Bootstrap already. </w:t>
      </w:r>
      <w:r w:rsidR="00192A31">
        <w:t>Bootstrap is a p</w:t>
      </w:r>
      <w:r w:rsidR="00192A31" w:rsidRPr="00192A31">
        <w:t xml:space="preserve">owerful, extensible, and feature-packed frontend toolkit. </w:t>
      </w:r>
      <w:r w:rsidR="00192A31">
        <w:t>You can b</w:t>
      </w:r>
      <w:r w:rsidR="00192A31" w:rsidRPr="00192A31">
        <w:t>uild and customize with Sass, utilize prebuilt grid system and components, and bring projects to life with powerful JavaScript plugins.</w:t>
      </w:r>
    </w:p>
    <w:p w14:paraId="020A3905" w14:textId="6239CD80" w:rsidR="00192A31" w:rsidRDefault="00192A31" w:rsidP="00192A31">
      <w:pPr>
        <w:pStyle w:val="ListParagraph"/>
        <w:numPr>
          <w:ilvl w:val="0"/>
          <w:numId w:val="6"/>
        </w:numPr>
      </w:pPr>
      <w:hyperlink r:id="rId9" w:history="1">
        <w:r w:rsidRPr="00DB59DA">
          <w:rPr>
            <w:rStyle w:val="Hyperlink"/>
          </w:rPr>
          <w:t>https://getbootstrap.com/</w:t>
        </w:r>
      </w:hyperlink>
      <w:r>
        <w:t xml:space="preserve"> </w:t>
      </w:r>
    </w:p>
    <w:p w14:paraId="5E8D87EE" w14:textId="395CB78A" w:rsidR="00192A31" w:rsidRDefault="00192A31" w:rsidP="00192A31"/>
    <w:p w14:paraId="13B033BE" w14:textId="2BE6221E" w:rsidR="00192A31" w:rsidRDefault="00192A31" w:rsidP="00192A31">
      <w:r>
        <w:t xml:space="preserve">I have chosen React because it was recommended at school. </w:t>
      </w:r>
    </w:p>
    <w:p w14:paraId="36B7A64D" w14:textId="77777777" w:rsidR="00192A31" w:rsidRDefault="00192A31" w:rsidP="00192A31"/>
    <w:p w14:paraId="34F9EB25" w14:textId="6A67D1BD" w:rsidR="00192A31" w:rsidRPr="00192A31" w:rsidRDefault="00192A31" w:rsidP="00192A31">
      <w:pPr>
        <w:ind w:left="360"/>
        <w:rPr>
          <w:i/>
          <w:iCs/>
        </w:rPr>
      </w:pPr>
      <w:r w:rsidRPr="00192A31">
        <w:rPr>
          <w:i/>
          <w:iCs/>
        </w:rPr>
        <w:t>“</w:t>
      </w:r>
      <w:r w:rsidRPr="00192A31">
        <w:rPr>
          <w:i/>
          <w:iCs/>
        </w:rPr>
        <w:t>React is a </w:t>
      </w:r>
      <w:hyperlink r:id="rId10" w:tooltip="Free and open-source software" w:history="1">
        <w:r w:rsidRPr="00192A31">
          <w:rPr>
            <w:i/>
            <w:iCs/>
          </w:rPr>
          <w:t>free and open-source</w:t>
        </w:r>
      </w:hyperlink>
      <w:r w:rsidRPr="00192A31">
        <w:rPr>
          <w:i/>
          <w:iCs/>
        </w:rPr>
        <w:t> </w:t>
      </w:r>
      <w:hyperlink r:id="rId11" w:tooltip="Front end and back end" w:history="1">
        <w:r w:rsidRPr="00192A31">
          <w:rPr>
            <w:i/>
            <w:iCs/>
          </w:rPr>
          <w:t>front-end</w:t>
        </w:r>
      </w:hyperlink>
      <w:r w:rsidRPr="00192A31">
        <w:rPr>
          <w:i/>
          <w:iCs/>
        </w:rPr>
        <w:t> </w:t>
      </w:r>
      <w:hyperlink r:id="rId12" w:tooltip="JavaScript library" w:history="1">
        <w:r w:rsidRPr="00192A31">
          <w:rPr>
            <w:i/>
            <w:iCs/>
          </w:rPr>
          <w:t>JavaScript library</w:t>
        </w:r>
      </w:hyperlink>
      <w:r w:rsidRPr="00192A31">
        <w:rPr>
          <w:i/>
          <w:iCs/>
        </w:rPr>
        <w:t> for building </w:t>
      </w:r>
      <w:hyperlink r:id="rId13" w:tooltip="User interfaces" w:history="1">
        <w:r w:rsidRPr="00192A31">
          <w:rPr>
            <w:i/>
            <w:iCs/>
          </w:rPr>
          <w:t>user interfaces</w:t>
        </w:r>
      </w:hyperlink>
      <w:r w:rsidRPr="00192A31">
        <w:rPr>
          <w:i/>
          <w:iCs/>
        </w:rPr>
        <w:t> based on UI </w:t>
      </w:r>
      <w:hyperlink r:id="rId14" w:tooltip="Component-based software engineering" w:history="1">
        <w:r w:rsidRPr="00192A31">
          <w:rPr>
            <w:i/>
            <w:iCs/>
          </w:rPr>
          <w:t>components</w:t>
        </w:r>
      </w:hyperlink>
      <w:r w:rsidRPr="00192A31">
        <w:rPr>
          <w:i/>
          <w:iCs/>
        </w:rPr>
        <w:t>. It is maintained by </w:t>
      </w:r>
      <w:hyperlink r:id="rId15" w:tooltip="Meta Platforms" w:history="1">
        <w:r w:rsidRPr="00192A31">
          <w:rPr>
            <w:i/>
            <w:iCs/>
          </w:rPr>
          <w:t>Meta</w:t>
        </w:r>
      </w:hyperlink>
      <w:r w:rsidRPr="00192A31">
        <w:rPr>
          <w:i/>
          <w:iCs/>
        </w:rPr>
        <w:t> (formerly Facebook) and a community of individual developers and companies</w:t>
      </w:r>
      <w:r w:rsidRPr="00192A31">
        <w:rPr>
          <w:i/>
          <w:iCs/>
        </w:rPr>
        <w:t xml:space="preserve">. </w:t>
      </w:r>
      <w:r w:rsidRPr="00192A31">
        <w:rPr>
          <w:i/>
          <w:iCs/>
        </w:rPr>
        <w:t>React can be used as a base in the development of </w:t>
      </w:r>
      <w:hyperlink r:id="rId16" w:tooltip="Single-page application" w:history="1">
        <w:r w:rsidRPr="00192A31">
          <w:rPr>
            <w:i/>
            <w:iCs/>
          </w:rPr>
          <w:t>single-page</w:t>
        </w:r>
      </w:hyperlink>
      <w:r w:rsidRPr="00192A31">
        <w:rPr>
          <w:i/>
          <w:iCs/>
        </w:rPr>
        <w:t>, mobile, or server-rendered applications with frameworks like </w:t>
      </w:r>
      <w:hyperlink r:id="rId17" w:tooltip="Next.js" w:history="1">
        <w:r w:rsidRPr="00192A31">
          <w:rPr>
            <w:i/>
            <w:iCs/>
          </w:rPr>
          <w:t>Next.js</w:t>
        </w:r>
      </w:hyperlink>
      <w:r w:rsidRPr="00192A31">
        <w:rPr>
          <w:i/>
          <w:iCs/>
        </w:rPr>
        <w:t>. However, React is only concerned with state management and rendering that state to the </w:t>
      </w:r>
      <w:hyperlink r:id="rId18" w:tooltip="Document Object Model" w:history="1">
        <w:r w:rsidRPr="00192A31">
          <w:rPr>
            <w:i/>
            <w:iCs/>
          </w:rPr>
          <w:t>DOM</w:t>
        </w:r>
      </w:hyperlink>
      <w:r w:rsidRPr="00192A31">
        <w:rPr>
          <w:i/>
          <w:iCs/>
        </w:rPr>
        <w:t>, so creating React applications usually requires the use of additional libraries for routing, as well as certain client-side functionality.</w:t>
      </w:r>
      <w:r w:rsidRPr="00192A31">
        <w:rPr>
          <w:i/>
          <w:iCs/>
        </w:rPr>
        <w:t>”</w:t>
      </w:r>
    </w:p>
    <w:p w14:paraId="030A78D2" w14:textId="783A3960" w:rsidR="00192A31" w:rsidRDefault="00192A31" w:rsidP="00192A31">
      <w:pPr>
        <w:pStyle w:val="ListParagraph"/>
        <w:numPr>
          <w:ilvl w:val="0"/>
          <w:numId w:val="6"/>
        </w:numPr>
      </w:pPr>
      <w:hyperlink r:id="rId19" w:history="1">
        <w:r w:rsidRPr="00DB59DA">
          <w:rPr>
            <w:rStyle w:val="Hyperlink"/>
          </w:rPr>
          <w:t>https://en.wikipedia.org/wiki/React_(JavaScript_library)</w:t>
        </w:r>
      </w:hyperlink>
      <w:r>
        <w:t xml:space="preserve"> </w:t>
      </w:r>
    </w:p>
    <w:p w14:paraId="17D53B4A" w14:textId="6A504964" w:rsidR="00192A31" w:rsidRDefault="00192A31" w:rsidP="00C977A9"/>
    <w:p w14:paraId="251C746C" w14:textId="65A27B96" w:rsidR="00192A31" w:rsidRDefault="00192A31" w:rsidP="00192A31">
      <w:pPr>
        <w:pStyle w:val="Heading1"/>
      </w:pPr>
      <w:bookmarkStart w:id="4" w:name="_Toc120177801"/>
      <w:r>
        <w:lastRenderedPageBreak/>
        <w:t>CI Diagram</w:t>
      </w:r>
      <w:bookmarkEnd w:id="4"/>
    </w:p>
    <w:p w14:paraId="256C08BB" w14:textId="7A586204" w:rsidR="00192A31" w:rsidRPr="00192A31" w:rsidRDefault="00192A31" w:rsidP="00192A31">
      <w:r>
        <w:rPr>
          <w:noProof/>
        </w:rPr>
        <w:drawing>
          <wp:inline distT="0" distB="0" distL="0" distR="0" wp14:anchorId="0556328C" wp14:editId="6A79C99E">
            <wp:extent cx="4602480" cy="3542634"/>
            <wp:effectExtent l="0" t="0" r="762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527" cy="354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DD17D" w14:textId="77777777" w:rsidR="00680163" w:rsidRDefault="00680163" w:rsidP="00C977A9"/>
    <w:p w14:paraId="459CB10A" w14:textId="77777777" w:rsidR="00F57768" w:rsidRDefault="00F57768">
      <w:pPr>
        <w:rPr>
          <w:rFonts w:asciiTheme="majorHAnsi" w:eastAsiaTheme="majorEastAsia" w:hAnsiTheme="majorHAnsi" w:cstheme="majorBidi"/>
          <w:color w:val="24344E" w:themeColor="accent1"/>
          <w:sz w:val="36"/>
        </w:rPr>
      </w:pPr>
      <w:r>
        <w:br w:type="page"/>
      </w:r>
    </w:p>
    <w:p w14:paraId="7013C2F2" w14:textId="7A8118AD" w:rsidR="002D7577" w:rsidRPr="0076224D" w:rsidRDefault="002D7577" w:rsidP="00DE2FEC">
      <w:pPr>
        <w:pStyle w:val="Heading1"/>
      </w:pPr>
      <w:bookmarkStart w:id="5" w:name="_Toc120177802"/>
      <w:r>
        <w:lastRenderedPageBreak/>
        <w:t>API</w:t>
      </w:r>
      <w:bookmarkEnd w:id="5"/>
      <w:r w:rsidRPr="0076224D">
        <w:t xml:space="preserve"> 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3088"/>
        <w:gridCol w:w="1579"/>
        <w:gridCol w:w="1439"/>
        <w:gridCol w:w="3300"/>
      </w:tblGrid>
      <w:tr w:rsidR="002D7577" w14:paraId="6970BF0A" w14:textId="77777777" w:rsidTr="00680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</w:tcPr>
          <w:p w14:paraId="6E24BFAC" w14:textId="0C22F0E5" w:rsidR="002D7577" w:rsidRDefault="002D7577" w:rsidP="00DE2FEC">
            <w:r>
              <w:t>URL</w:t>
            </w:r>
          </w:p>
        </w:tc>
        <w:tc>
          <w:tcPr>
            <w:tcW w:w="1579" w:type="dxa"/>
          </w:tcPr>
          <w:p w14:paraId="12DA1EFA" w14:textId="2AF2395B" w:rsidR="002D7577" w:rsidRDefault="002D7577" w:rsidP="00DE2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Resource</w:t>
            </w:r>
          </w:p>
        </w:tc>
        <w:tc>
          <w:tcPr>
            <w:tcW w:w="1439" w:type="dxa"/>
          </w:tcPr>
          <w:p w14:paraId="54E3091A" w14:textId="5AC65C55" w:rsidR="002D7577" w:rsidRDefault="002D7577" w:rsidP="00DE2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</w:t>
            </w:r>
          </w:p>
        </w:tc>
        <w:tc>
          <w:tcPr>
            <w:tcW w:w="3300" w:type="dxa"/>
          </w:tcPr>
          <w:p w14:paraId="24E111B3" w14:textId="77777777" w:rsidR="002D7577" w:rsidRDefault="002D7577" w:rsidP="00DE2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7577" w14:paraId="0EB71F1A" w14:textId="77777777" w:rsidTr="0068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</w:tcPr>
          <w:p w14:paraId="255DD99F" w14:textId="78EC6109" w:rsidR="002D7577" w:rsidRPr="002D7577" w:rsidRDefault="002D7577" w:rsidP="00DE2FEC">
            <w:r w:rsidRPr="002D7577">
              <w:t>/bundles</w:t>
            </w:r>
          </w:p>
        </w:tc>
        <w:tc>
          <w:tcPr>
            <w:tcW w:w="1579" w:type="dxa"/>
          </w:tcPr>
          <w:p w14:paraId="1C726D53" w14:textId="5F515D47" w:rsidR="002D7577" w:rsidRPr="002D7577" w:rsidRDefault="002D7577" w:rsidP="00DE2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Bundles</w:t>
            </w:r>
          </w:p>
        </w:tc>
        <w:tc>
          <w:tcPr>
            <w:tcW w:w="1439" w:type="dxa"/>
          </w:tcPr>
          <w:p w14:paraId="6CD8C458" w14:textId="14073919" w:rsidR="002D7577" w:rsidRPr="002D7577" w:rsidRDefault="002D7577" w:rsidP="00DE2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300" w:type="dxa"/>
          </w:tcPr>
          <w:p w14:paraId="52F150D7" w14:textId="08FEC1A1" w:rsidR="002D7577" w:rsidRPr="002D7577" w:rsidRDefault="002D7577" w:rsidP="00DE2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Gets a </w:t>
            </w:r>
            <w:r w:rsidR="00B47BDB">
              <w:t xml:space="preserve">list of </w:t>
            </w:r>
            <w:r w:rsidR="00957010">
              <w:t>bundles</w:t>
            </w:r>
          </w:p>
        </w:tc>
      </w:tr>
      <w:tr w:rsidR="002D7577" w14:paraId="3F222B99" w14:textId="77777777" w:rsidTr="0068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</w:tcPr>
          <w:p w14:paraId="2230D781" w14:textId="5E4F590B" w:rsidR="002D7577" w:rsidRPr="002D7577" w:rsidRDefault="00B47BDB" w:rsidP="00DE2FEC">
            <w:r>
              <w:t>/bundles/12/packages</w:t>
            </w:r>
          </w:p>
        </w:tc>
        <w:tc>
          <w:tcPr>
            <w:tcW w:w="1579" w:type="dxa"/>
          </w:tcPr>
          <w:p w14:paraId="46C82609" w14:textId="53D4DF69" w:rsidR="002D7577" w:rsidRPr="002D7577" w:rsidRDefault="00413D47" w:rsidP="00DE2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Bundles</w:t>
            </w:r>
          </w:p>
        </w:tc>
        <w:tc>
          <w:tcPr>
            <w:tcW w:w="1439" w:type="dxa"/>
          </w:tcPr>
          <w:p w14:paraId="07680DA0" w14:textId="3B65E89A" w:rsidR="002D7577" w:rsidRPr="002D7577" w:rsidRDefault="00B47BDB" w:rsidP="00DE2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300" w:type="dxa"/>
          </w:tcPr>
          <w:p w14:paraId="3DDF6B3F" w14:textId="33E2F79E" w:rsidR="002D7577" w:rsidRPr="002D7577" w:rsidRDefault="00B47BDB" w:rsidP="00DE2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 a list of packages from a specific bundles</w:t>
            </w:r>
          </w:p>
        </w:tc>
      </w:tr>
      <w:tr w:rsidR="002D7577" w14:paraId="0F09B6DD" w14:textId="77777777" w:rsidTr="0068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</w:tcPr>
          <w:p w14:paraId="1CEF7303" w14:textId="0C31E1CC" w:rsidR="002D7577" w:rsidRPr="002D7577" w:rsidRDefault="00B47BDB" w:rsidP="00DE2FEC">
            <w:r>
              <w:t>/bundles/12/reviews</w:t>
            </w:r>
          </w:p>
        </w:tc>
        <w:tc>
          <w:tcPr>
            <w:tcW w:w="1579" w:type="dxa"/>
          </w:tcPr>
          <w:p w14:paraId="291BF92E" w14:textId="4250995E" w:rsidR="002D7577" w:rsidRPr="002D7577" w:rsidRDefault="00B47BDB" w:rsidP="00DE2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Reviews</w:t>
            </w:r>
          </w:p>
        </w:tc>
        <w:tc>
          <w:tcPr>
            <w:tcW w:w="1439" w:type="dxa"/>
          </w:tcPr>
          <w:p w14:paraId="3133314E" w14:textId="30F202E0" w:rsidR="002D7577" w:rsidRPr="002D7577" w:rsidRDefault="00B47BDB" w:rsidP="00DE2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300" w:type="dxa"/>
          </w:tcPr>
          <w:p w14:paraId="13F73DC7" w14:textId="10724E48" w:rsidR="002D7577" w:rsidRPr="002D7577" w:rsidRDefault="00B47BDB" w:rsidP="00DE2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a list of review from a specific bundles</w:t>
            </w:r>
          </w:p>
        </w:tc>
      </w:tr>
      <w:tr w:rsidR="002D7577" w14:paraId="43281F94" w14:textId="77777777" w:rsidTr="0068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</w:tcPr>
          <w:p w14:paraId="02B8FF46" w14:textId="2D38B871" w:rsidR="002D7577" w:rsidRPr="002D7577" w:rsidRDefault="00B47BDB" w:rsidP="00DE2FEC">
            <w:r>
              <w:t>/bundles?price=5.00</w:t>
            </w:r>
          </w:p>
        </w:tc>
        <w:tc>
          <w:tcPr>
            <w:tcW w:w="1579" w:type="dxa"/>
          </w:tcPr>
          <w:p w14:paraId="0E25E2BF" w14:textId="0990B184" w:rsidR="002D7577" w:rsidRPr="002D7577" w:rsidRDefault="00B47BDB" w:rsidP="00DE2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Bundles and Packages</w:t>
            </w:r>
          </w:p>
        </w:tc>
        <w:tc>
          <w:tcPr>
            <w:tcW w:w="1439" w:type="dxa"/>
          </w:tcPr>
          <w:p w14:paraId="5E786359" w14:textId="52785C09" w:rsidR="002D7577" w:rsidRPr="002D7577" w:rsidRDefault="00B47BDB" w:rsidP="00DE2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300" w:type="dxa"/>
          </w:tcPr>
          <w:p w14:paraId="4B883362" w14:textId="48879BAF" w:rsidR="002D7577" w:rsidRPr="002D7577" w:rsidRDefault="00B47BDB" w:rsidP="00DE2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 a list of bundles with the price from 5.00 or higher</w:t>
            </w:r>
          </w:p>
        </w:tc>
      </w:tr>
      <w:tr w:rsidR="00B47BDB" w14:paraId="24A3EEF5" w14:textId="77777777" w:rsidTr="0068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</w:tcPr>
          <w:p w14:paraId="412DEBCD" w14:textId="11B5117F" w:rsidR="00B47BDB" w:rsidRDefault="00B47BDB" w:rsidP="00DE2FEC">
            <w:r>
              <w:t>/bundles/2</w:t>
            </w:r>
          </w:p>
        </w:tc>
        <w:tc>
          <w:tcPr>
            <w:tcW w:w="1579" w:type="dxa"/>
          </w:tcPr>
          <w:p w14:paraId="19BBFBF4" w14:textId="019019D2" w:rsidR="00B47BDB" w:rsidRDefault="00B47BDB" w:rsidP="00DE2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Bundles</w:t>
            </w:r>
          </w:p>
        </w:tc>
        <w:tc>
          <w:tcPr>
            <w:tcW w:w="1439" w:type="dxa"/>
          </w:tcPr>
          <w:p w14:paraId="5BBD895E" w14:textId="4B8F40D9" w:rsidR="00B47BDB" w:rsidRDefault="00B47BDB" w:rsidP="00DE2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300" w:type="dxa"/>
          </w:tcPr>
          <w:p w14:paraId="114BD12A" w14:textId="2B8F4C61" w:rsidR="00B47BDB" w:rsidRDefault="00B47BDB" w:rsidP="00DE2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Deletes the bundle with the id 2</w:t>
            </w:r>
          </w:p>
        </w:tc>
      </w:tr>
      <w:tr w:rsidR="00B47BDB" w14:paraId="49307F07" w14:textId="77777777" w:rsidTr="0068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</w:tcPr>
          <w:p w14:paraId="4012F768" w14:textId="1A499608" w:rsidR="00B47BDB" w:rsidRDefault="00B47BDB" w:rsidP="00DE2FEC">
            <w:r>
              <w:t>/bundles/12/packages/2</w:t>
            </w:r>
          </w:p>
        </w:tc>
        <w:tc>
          <w:tcPr>
            <w:tcW w:w="1579" w:type="dxa"/>
          </w:tcPr>
          <w:p w14:paraId="32AA38C8" w14:textId="24369244" w:rsidR="00B47BDB" w:rsidRDefault="00B47BDB" w:rsidP="00DE2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Packages</w:t>
            </w:r>
          </w:p>
        </w:tc>
        <w:tc>
          <w:tcPr>
            <w:tcW w:w="1439" w:type="dxa"/>
          </w:tcPr>
          <w:p w14:paraId="47512EFE" w14:textId="0E8130CD" w:rsidR="00B47BDB" w:rsidRDefault="00B47BDB" w:rsidP="00DE2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300" w:type="dxa"/>
          </w:tcPr>
          <w:p w14:paraId="1084940D" w14:textId="0A89F736" w:rsidR="00B47BDB" w:rsidRDefault="00B47BDB" w:rsidP="00DE2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the package with </w:t>
            </w:r>
            <w:r w:rsidR="00413D47">
              <w:t>id 2</w:t>
            </w:r>
          </w:p>
        </w:tc>
      </w:tr>
      <w:tr w:rsidR="00B47BDB" w14:paraId="6DE26235" w14:textId="77777777" w:rsidTr="0068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</w:tcPr>
          <w:p w14:paraId="6486143F" w14:textId="4FAF64BA" w:rsidR="00B47BDB" w:rsidRDefault="00413D47" w:rsidP="00DE2FEC">
            <w:r>
              <w:t>/bundles</w:t>
            </w:r>
          </w:p>
        </w:tc>
        <w:tc>
          <w:tcPr>
            <w:tcW w:w="1579" w:type="dxa"/>
          </w:tcPr>
          <w:p w14:paraId="06C39386" w14:textId="30ACEB81" w:rsidR="00B47BDB" w:rsidRDefault="00413D47" w:rsidP="00DE2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Bundles</w:t>
            </w:r>
          </w:p>
        </w:tc>
        <w:tc>
          <w:tcPr>
            <w:tcW w:w="1439" w:type="dxa"/>
          </w:tcPr>
          <w:p w14:paraId="17FF3EF8" w14:textId="325173CA" w:rsidR="00B47BDB" w:rsidRDefault="00413D47" w:rsidP="00DE2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300" w:type="dxa"/>
          </w:tcPr>
          <w:p w14:paraId="361F67EB" w14:textId="49DF5DFA" w:rsidR="00B47BDB" w:rsidRDefault="00413D47" w:rsidP="00DE2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Adds a new bundle</w:t>
            </w:r>
          </w:p>
        </w:tc>
      </w:tr>
      <w:tr w:rsidR="00B47BDB" w14:paraId="6EA43AAA" w14:textId="77777777" w:rsidTr="0068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</w:tcPr>
          <w:p w14:paraId="20DE822B" w14:textId="5E273E0D" w:rsidR="00B47BDB" w:rsidRDefault="00413D47" w:rsidP="00DE2FEC">
            <w:r>
              <w:t>/bundles/12/packages</w:t>
            </w:r>
          </w:p>
        </w:tc>
        <w:tc>
          <w:tcPr>
            <w:tcW w:w="1579" w:type="dxa"/>
          </w:tcPr>
          <w:p w14:paraId="1334694A" w14:textId="219BA13C" w:rsidR="00B47BDB" w:rsidRDefault="00413D47" w:rsidP="00DE2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Packages</w:t>
            </w:r>
          </w:p>
        </w:tc>
        <w:tc>
          <w:tcPr>
            <w:tcW w:w="1439" w:type="dxa"/>
          </w:tcPr>
          <w:p w14:paraId="5CB8022A" w14:textId="2ED150D2" w:rsidR="00B47BDB" w:rsidRDefault="00413D47" w:rsidP="00DE2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300" w:type="dxa"/>
          </w:tcPr>
          <w:p w14:paraId="1A37EDA3" w14:textId="22075F62" w:rsidR="00B47BDB" w:rsidRDefault="00413D47" w:rsidP="00DE2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a new bundle</w:t>
            </w:r>
          </w:p>
        </w:tc>
      </w:tr>
      <w:tr w:rsidR="00B47BDB" w14:paraId="3D8F0FDB" w14:textId="77777777" w:rsidTr="0068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</w:tcPr>
          <w:p w14:paraId="2D6B6B4B" w14:textId="4E05F92A" w:rsidR="00B47BDB" w:rsidRDefault="00413D47" w:rsidP="00DE2FEC">
            <w:r>
              <w:t>/bundle/12</w:t>
            </w:r>
          </w:p>
        </w:tc>
        <w:tc>
          <w:tcPr>
            <w:tcW w:w="1579" w:type="dxa"/>
          </w:tcPr>
          <w:p w14:paraId="0CFFE681" w14:textId="1557D512" w:rsidR="00B47BDB" w:rsidRDefault="00413D47" w:rsidP="00DE2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Bundle</w:t>
            </w:r>
          </w:p>
        </w:tc>
        <w:tc>
          <w:tcPr>
            <w:tcW w:w="1439" w:type="dxa"/>
          </w:tcPr>
          <w:p w14:paraId="503A9690" w14:textId="483D8FD3" w:rsidR="00B47BDB" w:rsidRDefault="00413D47" w:rsidP="00DE2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300" w:type="dxa"/>
          </w:tcPr>
          <w:p w14:paraId="72AEF8E3" w14:textId="29B9883B" w:rsidR="00B47BDB" w:rsidRDefault="00413D47" w:rsidP="00DE2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the bundle with the id 12</w:t>
            </w:r>
          </w:p>
        </w:tc>
      </w:tr>
      <w:tr w:rsidR="00413D47" w14:paraId="650CCB83" w14:textId="77777777" w:rsidTr="0068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</w:tcPr>
          <w:p w14:paraId="5CE6DDC6" w14:textId="22B20BC9" w:rsidR="00413D47" w:rsidRDefault="00413D47" w:rsidP="00DE2FEC">
            <w:r>
              <w:t>/bundle/12/packages/2</w:t>
            </w:r>
          </w:p>
        </w:tc>
        <w:tc>
          <w:tcPr>
            <w:tcW w:w="1579" w:type="dxa"/>
          </w:tcPr>
          <w:p w14:paraId="1FD6EB9E" w14:textId="1A4F050A" w:rsidR="00413D47" w:rsidRDefault="00413D47" w:rsidP="00DE2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Packages</w:t>
            </w:r>
          </w:p>
        </w:tc>
        <w:tc>
          <w:tcPr>
            <w:tcW w:w="1439" w:type="dxa"/>
          </w:tcPr>
          <w:p w14:paraId="1319DB73" w14:textId="18017085" w:rsidR="00413D47" w:rsidRDefault="00413D47" w:rsidP="00DE2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300" w:type="dxa"/>
          </w:tcPr>
          <w:p w14:paraId="62049674" w14:textId="1E00103E" w:rsidR="00413D47" w:rsidRDefault="00413D47" w:rsidP="00DE2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the package with the id 2</w:t>
            </w:r>
          </w:p>
        </w:tc>
      </w:tr>
      <w:tr w:rsidR="00413D47" w14:paraId="13CB9E7C" w14:textId="77777777" w:rsidTr="0068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</w:tcPr>
          <w:p w14:paraId="36E84598" w14:textId="1EA43069" w:rsidR="00413D47" w:rsidRDefault="00413D47" w:rsidP="00DE2FEC">
            <w:r>
              <w:t>/accounts</w:t>
            </w:r>
          </w:p>
        </w:tc>
        <w:tc>
          <w:tcPr>
            <w:tcW w:w="1579" w:type="dxa"/>
          </w:tcPr>
          <w:p w14:paraId="07C2AC5E" w14:textId="716B0480" w:rsidR="00413D47" w:rsidRDefault="00413D47" w:rsidP="00DE2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Accounts</w:t>
            </w:r>
          </w:p>
        </w:tc>
        <w:tc>
          <w:tcPr>
            <w:tcW w:w="1439" w:type="dxa"/>
          </w:tcPr>
          <w:p w14:paraId="525B44F3" w14:textId="188E2F17" w:rsidR="00413D47" w:rsidRDefault="00413D47" w:rsidP="00DE2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300" w:type="dxa"/>
          </w:tcPr>
          <w:p w14:paraId="1270FDF7" w14:textId="101EE4C0" w:rsidR="00413D47" w:rsidRDefault="00413D47" w:rsidP="00DE2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a list of accounts</w:t>
            </w:r>
          </w:p>
        </w:tc>
      </w:tr>
      <w:tr w:rsidR="00413D47" w14:paraId="125C2F3A" w14:textId="77777777" w:rsidTr="0068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</w:tcPr>
          <w:p w14:paraId="058BC5E7" w14:textId="1BEB7A77" w:rsidR="00413D47" w:rsidRDefault="00413D47" w:rsidP="00DE2FEC">
            <w:r>
              <w:t>/accounts?role=teacher</w:t>
            </w:r>
          </w:p>
        </w:tc>
        <w:tc>
          <w:tcPr>
            <w:tcW w:w="1579" w:type="dxa"/>
          </w:tcPr>
          <w:p w14:paraId="5E33F400" w14:textId="083645C4" w:rsidR="00413D47" w:rsidRDefault="00413D47" w:rsidP="00DE2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Accounts</w:t>
            </w:r>
          </w:p>
        </w:tc>
        <w:tc>
          <w:tcPr>
            <w:tcW w:w="1439" w:type="dxa"/>
          </w:tcPr>
          <w:p w14:paraId="0A248FFA" w14:textId="220AC559" w:rsidR="00413D47" w:rsidRDefault="00413D47" w:rsidP="00DE2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300" w:type="dxa"/>
          </w:tcPr>
          <w:p w14:paraId="37B4137B" w14:textId="5EA704CE" w:rsidR="00413D47" w:rsidRDefault="00413D47" w:rsidP="00DE2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Gets a list of accounts </w:t>
            </w:r>
            <w:r w:rsidR="0004628E">
              <w:t>that are teachers</w:t>
            </w:r>
          </w:p>
        </w:tc>
      </w:tr>
      <w:tr w:rsidR="00413D47" w14:paraId="2F5BBA53" w14:textId="77777777" w:rsidTr="0068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</w:tcPr>
          <w:p w14:paraId="758C79DE" w14:textId="1FE81C1A" w:rsidR="00413D47" w:rsidRDefault="005F6510" w:rsidP="00DE2FEC">
            <w:r>
              <w:t>/teachers</w:t>
            </w:r>
          </w:p>
        </w:tc>
        <w:tc>
          <w:tcPr>
            <w:tcW w:w="1579" w:type="dxa"/>
          </w:tcPr>
          <w:p w14:paraId="292C2386" w14:textId="2B4E379F" w:rsidR="00413D47" w:rsidRDefault="005F6510" w:rsidP="00DE2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Teachers</w:t>
            </w:r>
          </w:p>
        </w:tc>
        <w:tc>
          <w:tcPr>
            <w:tcW w:w="1439" w:type="dxa"/>
          </w:tcPr>
          <w:p w14:paraId="1D5B987C" w14:textId="36192816" w:rsidR="00413D47" w:rsidRDefault="005F6510" w:rsidP="00DE2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300" w:type="dxa"/>
          </w:tcPr>
          <w:p w14:paraId="5DF5877D" w14:textId="06AFB016" w:rsidR="00413D47" w:rsidRDefault="005F6510" w:rsidP="00DE2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a list of teachers</w:t>
            </w:r>
          </w:p>
        </w:tc>
      </w:tr>
      <w:tr w:rsidR="00413D47" w14:paraId="03A7AD97" w14:textId="77777777" w:rsidTr="00680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</w:tcPr>
          <w:p w14:paraId="6D07DBEA" w14:textId="5E60641D" w:rsidR="00413D47" w:rsidRDefault="005F6510" w:rsidP="00DE2FEC">
            <w:r>
              <w:t>/teachers?name=Josh</w:t>
            </w:r>
          </w:p>
        </w:tc>
        <w:tc>
          <w:tcPr>
            <w:tcW w:w="1579" w:type="dxa"/>
          </w:tcPr>
          <w:p w14:paraId="618C9113" w14:textId="0D910B4B" w:rsidR="00413D47" w:rsidRDefault="005F6510" w:rsidP="00DE2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Teachers</w:t>
            </w:r>
          </w:p>
        </w:tc>
        <w:tc>
          <w:tcPr>
            <w:tcW w:w="1439" w:type="dxa"/>
          </w:tcPr>
          <w:p w14:paraId="68A6637C" w14:textId="619E74F7" w:rsidR="00413D47" w:rsidRDefault="005F6510" w:rsidP="00DE2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300" w:type="dxa"/>
          </w:tcPr>
          <w:p w14:paraId="5243873A" w14:textId="41363D9A" w:rsidR="00413D47" w:rsidRDefault="005F6510" w:rsidP="00DE2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 a list of teachers with the name Josh</w:t>
            </w:r>
          </w:p>
        </w:tc>
      </w:tr>
      <w:tr w:rsidR="00413D47" w14:paraId="3D317026" w14:textId="77777777" w:rsidTr="00680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</w:tcPr>
          <w:p w14:paraId="52BB3473" w14:textId="79FDD24F" w:rsidR="00413D47" w:rsidRDefault="005F6510" w:rsidP="00DE2FEC">
            <w:r>
              <w:t>/teacher/12</w:t>
            </w:r>
          </w:p>
        </w:tc>
        <w:tc>
          <w:tcPr>
            <w:tcW w:w="1579" w:type="dxa"/>
          </w:tcPr>
          <w:p w14:paraId="72D7FB43" w14:textId="6B089D03" w:rsidR="00413D47" w:rsidRDefault="005F6510" w:rsidP="00DE2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</w:t>
            </w:r>
          </w:p>
        </w:tc>
        <w:tc>
          <w:tcPr>
            <w:tcW w:w="1439" w:type="dxa"/>
          </w:tcPr>
          <w:p w14:paraId="62CF3139" w14:textId="7BC94B6E" w:rsidR="00413D47" w:rsidRDefault="005F6510" w:rsidP="00DE2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300" w:type="dxa"/>
          </w:tcPr>
          <w:p w14:paraId="41A04986" w14:textId="1D8BEE54" w:rsidR="00413D47" w:rsidRDefault="005F6510" w:rsidP="00DE2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a specific teacher</w:t>
            </w:r>
          </w:p>
        </w:tc>
      </w:tr>
    </w:tbl>
    <w:p w14:paraId="0E969368" w14:textId="5BC162DF" w:rsidR="0076224D" w:rsidRDefault="0076224D" w:rsidP="00DE2FEC"/>
    <w:p w14:paraId="24FAFEEC" w14:textId="30A3E046" w:rsidR="00F947B2" w:rsidRDefault="00F947B2" w:rsidP="00DE2FEC">
      <w:pPr>
        <w:pStyle w:val="Heading2"/>
      </w:pPr>
      <w:bookmarkStart w:id="6" w:name="_Toc120177803"/>
      <w:r>
        <w:t>Description of the entities</w:t>
      </w:r>
      <w:bookmarkEnd w:id="6"/>
    </w:p>
    <w:p w14:paraId="19DFA211" w14:textId="18488A0D" w:rsidR="00F947B2" w:rsidRDefault="00F947B2" w:rsidP="00DE2FEC">
      <w:pPr>
        <w:pStyle w:val="ListParagraph"/>
        <w:numPr>
          <w:ilvl w:val="0"/>
          <w:numId w:val="4"/>
        </w:numPr>
      </w:pPr>
      <w:r w:rsidRPr="00F947B2">
        <w:rPr>
          <w:u w:val="single"/>
        </w:rPr>
        <w:t>Teacher</w:t>
      </w:r>
      <w:r>
        <w:rPr>
          <w:u w:val="single"/>
        </w:rPr>
        <w:t>s</w:t>
      </w:r>
      <w:r>
        <w:br/>
        <w:t>The teachers have the following instances: Name, Age, Gender, and Education.</w:t>
      </w:r>
    </w:p>
    <w:p w14:paraId="7A167B82" w14:textId="32C247E1" w:rsidR="00F947B2" w:rsidRDefault="00F947B2" w:rsidP="00DE2FEC">
      <w:pPr>
        <w:pStyle w:val="ListParagraph"/>
        <w:numPr>
          <w:ilvl w:val="0"/>
          <w:numId w:val="4"/>
        </w:numPr>
      </w:pPr>
      <w:r>
        <w:rPr>
          <w:u w:val="single"/>
        </w:rPr>
        <w:t>Bundles</w:t>
      </w:r>
      <w:r>
        <w:rPr>
          <w:u w:val="single"/>
        </w:rPr>
        <w:br/>
      </w:r>
      <w:r>
        <w:t>The bundles have the following instances: Name, Description, Price, and a list of packages.</w:t>
      </w:r>
    </w:p>
    <w:p w14:paraId="0FE9D2E3" w14:textId="0EF95DDA" w:rsidR="00F947B2" w:rsidRDefault="00F947B2" w:rsidP="00DE2FEC">
      <w:pPr>
        <w:pStyle w:val="ListParagraph"/>
        <w:numPr>
          <w:ilvl w:val="0"/>
          <w:numId w:val="4"/>
        </w:numPr>
      </w:pPr>
      <w:r>
        <w:rPr>
          <w:u w:val="single"/>
        </w:rPr>
        <w:t>Packages</w:t>
      </w:r>
      <w:r>
        <w:rPr>
          <w:u w:val="single"/>
        </w:rPr>
        <w:br/>
      </w:r>
      <w:r>
        <w:t>The packages have the following instances: Name, Description, and Price.</w:t>
      </w:r>
    </w:p>
    <w:p w14:paraId="2269C3BF" w14:textId="5092E90A" w:rsidR="00E97016" w:rsidRDefault="00F947B2" w:rsidP="00DE2FEC">
      <w:pPr>
        <w:pStyle w:val="ListParagraph"/>
        <w:numPr>
          <w:ilvl w:val="0"/>
          <w:numId w:val="4"/>
        </w:numPr>
      </w:pPr>
      <w:r>
        <w:rPr>
          <w:u w:val="single"/>
        </w:rPr>
        <w:lastRenderedPageBreak/>
        <w:t>Accounts</w:t>
      </w:r>
      <w:r>
        <w:br/>
        <w:t>The accounts have the following instances: Username, Password, Email, Phone number, and a Role.</w:t>
      </w:r>
      <w:r>
        <w:br/>
        <w:t xml:space="preserve">The role are Teacher, Admin, </w:t>
      </w:r>
      <w:r w:rsidR="00F75E28">
        <w:t xml:space="preserve">and </w:t>
      </w:r>
      <w:r>
        <w:t>Customer</w:t>
      </w:r>
      <w:r w:rsidR="00F75E28">
        <w:t>.</w:t>
      </w:r>
    </w:p>
    <w:p w14:paraId="58A434BC" w14:textId="613AF088" w:rsidR="00E97016" w:rsidRPr="00F57768" w:rsidRDefault="00E97016" w:rsidP="00DE2FEC"/>
    <w:sectPr w:rsidR="00E97016" w:rsidRPr="00F57768" w:rsidSect="00750302">
      <w:headerReference w:type="default" r:id="rId21"/>
      <w:footerReference w:type="even" r:id="rId22"/>
      <w:footerReference w:type="default" r:id="rId23"/>
      <w:pgSz w:w="12240" w:h="15840" w:code="1"/>
      <w:pgMar w:top="1417" w:right="1417" w:bottom="1417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CCBDC" w14:textId="77777777" w:rsidR="008231DB" w:rsidRDefault="008231DB" w:rsidP="00DE2FEC">
      <w:r>
        <w:separator/>
      </w:r>
    </w:p>
  </w:endnote>
  <w:endnote w:type="continuationSeparator" w:id="0">
    <w:p w14:paraId="6958BCF7" w14:textId="77777777" w:rsidR="008231DB" w:rsidRDefault="008231DB" w:rsidP="00DE2FEC">
      <w:r>
        <w:continuationSeparator/>
      </w:r>
    </w:p>
  </w:endnote>
  <w:endnote w:type="continuationNotice" w:id="1">
    <w:p w14:paraId="6670738E" w14:textId="77777777" w:rsidR="008231DB" w:rsidRDefault="008231DB" w:rsidP="00DE2F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76420444"/>
      <w:docPartObj>
        <w:docPartGallery w:val="Page Numbers (Bottom of Page)"/>
        <w:docPartUnique/>
      </w:docPartObj>
    </w:sdtPr>
    <w:sdtContent>
      <w:p w14:paraId="7C99F350" w14:textId="77777777" w:rsidR="0006271E" w:rsidRDefault="0006271E" w:rsidP="00DE2FEC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1840E5" w14:textId="77777777" w:rsidR="0006271E" w:rsidRDefault="0006271E" w:rsidP="00DE2F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96635694"/>
      <w:docPartObj>
        <w:docPartGallery w:val="Page Numbers (Bottom of Page)"/>
        <w:docPartUnique/>
      </w:docPartObj>
    </w:sdtPr>
    <w:sdtContent>
      <w:p w14:paraId="74A97CEC" w14:textId="77777777" w:rsidR="0006271E" w:rsidRDefault="0006271E" w:rsidP="00DE2FEC">
        <w:pPr>
          <w:pStyle w:val="Footer"/>
        </w:pPr>
        <w:r w:rsidRPr="00D85677">
          <w:rPr>
            <w:rStyle w:val="PageNumber"/>
            <w:rFonts w:ascii="Corbel" w:hAnsi="Corbel"/>
          </w:rPr>
          <w:t xml:space="preserve">PAGE </w:t>
        </w:r>
        <w:r w:rsidRPr="00D85677">
          <w:rPr>
            <w:rStyle w:val="PageNumber"/>
            <w:rFonts w:ascii="Corbel" w:hAnsi="Corbel"/>
          </w:rPr>
          <w:fldChar w:fldCharType="begin"/>
        </w:r>
        <w:r w:rsidRPr="00D85677">
          <w:rPr>
            <w:rStyle w:val="PageNumber"/>
            <w:rFonts w:ascii="Corbel" w:hAnsi="Corbel"/>
          </w:rPr>
          <w:instrText xml:space="preserve"> PAGE </w:instrText>
        </w:r>
        <w:r w:rsidRPr="00D85677">
          <w:rPr>
            <w:rStyle w:val="PageNumber"/>
            <w:rFonts w:ascii="Corbel" w:hAnsi="Corbel"/>
          </w:rPr>
          <w:fldChar w:fldCharType="separate"/>
        </w:r>
        <w:r w:rsidR="00834654" w:rsidRPr="00D85677">
          <w:rPr>
            <w:rStyle w:val="PageNumber"/>
            <w:rFonts w:ascii="Corbel" w:hAnsi="Corbel"/>
            <w:noProof/>
          </w:rPr>
          <w:t>2</w:t>
        </w:r>
        <w:r w:rsidRPr="00D85677">
          <w:rPr>
            <w:rStyle w:val="PageNumber"/>
            <w:rFonts w:ascii="Corbel" w:hAnsi="Corbe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E6661" w14:textId="77777777" w:rsidR="008231DB" w:rsidRDefault="008231DB" w:rsidP="00DE2FEC">
      <w:r>
        <w:separator/>
      </w:r>
    </w:p>
  </w:footnote>
  <w:footnote w:type="continuationSeparator" w:id="0">
    <w:p w14:paraId="3F09012C" w14:textId="77777777" w:rsidR="008231DB" w:rsidRDefault="008231DB" w:rsidP="00DE2FEC">
      <w:r>
        <w:continuationSeparator/>
      </w:r>
    </w:p>
  </w:footnote>
  <w:footnote w:type="continuationNotice" w:id="1">
    <w:p w14:paraId="34F13BEC" w14:textId="77777777" w:rsidR="008231DB" w:rsidRDefault="008231DB" w:rsidP="00DE2F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45D39" w14:textId="77777777" w:rsidR="00942337" w:rsidRDefault="00942337" w:rsidP="00DE2F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96138"/>
    <w:multiLevelType w:val="hybridMultilevel"/>
    <w:tmpl w:val="C8D8B0F6"/>
    <w:lvl w:ilvl="0" w:tplc="6E927472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B74FA"/>
    <w:multiLevelType w:val="hybridMultilevel"/>
    <w:tmpl w:val="7646BA48"/>
    <w:lvl w:ilvl="0" w:tplc="9CE0AB12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906F0"/>
    <w:multiLevelType w:val="hybridMultilevel"/>
    <w:tmpl w:val="B27CD2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F66FC"/>
    <w:multiLevelType w:val="hybridMultilevel"/>
    <w:tmpl w:val="CAB4E40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F08C9"/>
    <w:multiLevelType w:val="hybridMultilevel"/>
    <w:tmpl w:val="F4F02A22"/>
    <w:lvl w:ilvl="0" w:tplc="84FA07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9E0F96"/>
    <w:multiLevelType w:val="hybridMultilevel"/>
    <w:tmpl w:val="305807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276304">
    <w:abstractNumId w:val="3"/>
  </w:num>
  <w:num w:numId="2" w16cid:durableId="1450273315">
    <w:abstractNumId w:val="2"/>
  </w:num>
  <w:num w:numId="3" w16cid:durableId="839463140">
    <w:abstractNumId w:val="5"/>
  </w:num>
  <w:num w:numId="4" w16cid:durableId="1822384896">
    <w:abstractNumId w:val="4"/>
  </w:num>
  <w:num w:numId="5" w16cid:durableId="83690260">
    <w:abstractNumId w:val="1"/>
  </w:num>
  <w:num w:numId="6" w16cid:durableId="146023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302"/>
    <w:rsid w:val="00006CD6"/>
    <w:rsid w:val="00017B10"/>
    <w:rsid w:val="000325FA"/>
    <w:rsid w:val="0004628E"/>
    <w:rsid w:val="00056442"/>
    <w:rsid w:val="0006271E"/>
    <w:rsid w:val="00064927"/>
    <w:rsid w:val="00081D22"/>
    <w:rsid w:val="000927EC"/>
    <w:rsid w:val="000973B3"/>
    <w:rsid w:val="000A4961"/>
    <w:rsid w:val="000B5D29"/>
    <w:rsid w:val="000C6B76"/>
    <w:rsid w:val="000D54C3"/>
    <w:rsid w:val="000F5AA3"/>
    <w:rsid w:val="001176B1"/>
    <w:rsid w:val="00152072"/>
    <w:rsid w:val="00173543"/>
    <w:rsid w:val="00176B62"/>
    <w:rsid w:val="00192A31"/>
    <w:rsid w:val="001C6C0E"/>
    <w:rsid w:val="001E06EE"/>
    <w:rsid w:val="001E3511"/>
    <w:rsid w:val="00256598"/>
    <w:rsid w:val="002662B0"/>
    <w:rsid w:val="002775F8"/>
    <w:rsid w:val="00280203"/>
    <w:rsid w:val="00295F2C"/>
    <w:rsid w:val="002B359B"/>
    <w:rsid w:val="002D7577"/>
    <w:rsid w:val="002E1AF1"/>
    <w:rsid w:val="00312BF1"/>
    <w:rsid w:val="00314EDE"/>
    <w:rsid w:val="00370139"/>
    <w:rsid w:val="00393AF8"/>
    <w:rsid w:val="003C053B"/>
    <w:rsid w:val="003E24D0"/>
    <w:rsid w:val="00413D47"/>
    <w:rsid w:val="00434B11"/>
    <w:rsid w:val="004C7F2B"/>
    <w:rsid w:val="005120A6"/>
    <w:rsid w:val="005276A8"/>
    <w:rsid w:val="00537DAC"/>
    <w:rsid w:val="005C717C"/>
    <w:rsid w:val="005D060D"/>
    <w:rsid w:val="005D4907"/>
    <w:rsid w:val="005F2805"/>
    <w:rsid w:val="005F6510"/>
    <w:rsid w:val="00630EB1"/>
    <w:rsid w:val="006361CF"/>
    <w:rsid w:val="00667CD7"/>
    <w:rsid w:val="006748DB"/>
    <w:rsid w:val="00680163"/>
    <w:rsid w:val="006C60E6"/>
    <w:rsid w:val="00707E55"/>
    <w:rsid w:val="00715806"/>
    <w:rsid w:val="00750302"/>
    <w:rsid w:val="0076224D"/>
    <w:rsid w:val="00781A8C"/>
    <w:rsid w:val="00786B73"/>
    <w:rsid w:val="00792947"/>
    <w:rsid w:val="00796A12"/>
    <w:rsid w:val="0081410C"/>
    <w:rsid w:val="00815D34"/>
    <w:rsid w:val="008207AA"/>
    <w:rsid w:val="008231DB"/>
    <w:rsid w:val="00834654"/>
    <w:rsid w:val="008371DD"/>
    <w:rsid w:val="00851C30"/>
    <w:rsid w:val="00856259"/>
    <w:rsid w:val="00864D8D"/>
    <w:rsid w:val="008664F0"/>
    <w:rsid w:val="008764E9"/>
    <w:rsid w:val="008A5F4C"/>
    <w:rsid w:val="008C5CA8"/>
    <w:rsid w:val="00924546"/>
    <w:rsid w:val="00942337"/>
    <w:rsid w:val="00952F7D"/>
    <w:rsid w:val="00957010"/>
    <w:rsid w:val="0098120C"/>
    <w:rsid w:val="009D02A7"/>
    <w:rsid w:val="00A0566E"/>
    <w:rsid w:val="00A32309"/>
    <w:rsid w:val="00A45A59"/>
    <w:rsid w:val="00A45BDD"/>
    <w:rsid w:val="00A6381B"/>
    <w:rsid w:val="00A76F40"/>
    <w:rsid w:val="00A82D92"/>
    <w:rsid w:val="00A83EF7"/>
    <w:rsid w:val="00AA5699"/>
    <w:rsid w:val="00AA7317"/>
    <w:rsid w:val="00AE5DDF"/>
    <w:rsid w:val="00AF4A9F"/>
    <w:rsid w:val="00B47BDB"/>
    <w:rsid w:val="00B864BA"/>
    <w:rsid w:val="00B928A6"/>
    <w:rsid w:val="00BA466A"/>
    <w:rsid w:val="00BB2EB8"/>
    <w:rsid w:val="00BC0C6E"/>
    <w:rsid w:val="00BE02BB"/>
    <w:rsid w:val="00BE62D7"/>
    <w:rsid w:val="00BF575E"/>
    <w:rsid w:val="00C025D6"/>
    <w:rsid w:val="00C22859"/>
    <w:rsid w:val="00C54C65"/>
    <w:rsid w:val="00C64A8C"/>
    <w:rsid w:val="00C977A9"/>
    <w:rsid w:val="00CD2CF9"/>
    <w:rsid w:val="00D0358D"/>
    <w:rsid w:val="00D26406"/>
    <w:rsid w:val="00D47597"/>
    <w:rsid w:val="00D62CAD"/>
    <w:rsid w:val="00D64ACC"/>
    <w:rsid w:val="00D73BFA"/>
    <w:rsid w:val="00D85677"/>
    <w:rsid w:val="00DE2FEC"/>
    <w:rsid w:val="00E06F7F"/>
    <w:rsid w:val="00E37D9D"/>
    <w:rsid w:val="00E843FC"/>
    <w:rsid w:val="00E8561E"/>
    <w:rsid w:val="00E97016"/>
    <w:rsid w:val="00EA4135"/>
    <w:rsid w:val="00ED38DD"/>
    <w:rsid w:val="00EE6268"/>
    <w:rsid w:val="00F00CEE"/>
    <w:rsid w:val="00F57768"/>
    <w:rsid w:val="00F67A78"/>
    <w:rsid w:val="00F7014A"/>
    <w:rsid w:val="00F75E28"/>
    <w:rsid w:val="00F77F66"/>
    <w:rsid w:val="00F8038A"/>
    <w:rsid w:val="00F947B2"/>
    <w:rsid w:val="00FA143D"/>
    <w:rsid w:val="00FC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02BC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DE2FEC"/>
    <w:rPr>
      <w:rFonts w:ascii="Open Sans" w:hAnsi="Open Sans" w:cs="Open Sans"/>
    </w:rPr>
  </w:style>
  <w:style w:type="paragraph" w:styleId="Heading1">
    <w:name w:val="heading 1"/>
    <w:basedOn w:val="Heading3"/>
    <w:next w:val="Normal"/>
    <w:link w:val="Heading1Char"/>
    <w:qFormat/>
    <w:rsid w:val="00537DAC"/>
    <w:pPr>
      <w:outlineLvl w:val="0"/>
    </w:pPr>
  </w:style>
  <w:style w:type="paragraph" w:styleId="Heading2">
    <w:name w:val="heading 2"/>
    <w:basedOn w:val="Heading3"/>
    <w:next w:val="Normal"/>
    <w:link w:val="Heading2Char"/>
    <w:uiPriority w:val="1"/>
    <w:qFormat/>
    <w:rsid w:val="00781A8C"/>
    <w:pPr>
      <w:outlineLvl w:val="1"/>
    </w:pPr>
    <w:rPr>
      <w:color w:val="A84F32" w:themeColor="accent3" w:themeShade="80"/>
    </w:rPr>
  </w:style>
  <w:style w:type="paragraph" w:styleId="Heading3">
    <w:name w:val="heading 3"/>
    <w:basedOn w:val="Normal"/>
    <w:next w:val="Normal"/>
    <w:link w:val="Heading3Char"/>
    <w:uiPriority w:val="2"/>
    <w:qFormat/>
    <w:rsid w:val="00F00C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44E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F00CEE"/>
    <w:pPr>
      <w:keepNext/>
      <w:keepLines/>
      <w:spacing w:before="40"/>
      <w:outlineLvl w:val="3"/>
    </w:pPr>
    <w:rPr>
      <w:rFonts w:eastAsiaTheme="majorEastAsia" w:cstheme="majorBidi"/>
      <w:i/>
      <w:iCs/>
      <w:color w:val="24344E" w:themeColor="accen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A45BDD"/>
    <w:pPr>
      <w:keepNext/>
      <w:keepLines/>
      <w:ind w:right="284"/>
      <w:outlineLvl w:val="4"/>
    </w:pPr>
    <w:rPr>
      <w:rFonts w:eastAsiaTheme="majorEastAsia" w:cstheme="majorBidi"/>
      <w:b/>
      <w:i/>
      <w:color w:val="24344E" w:themeColor="accent1"/>
      <w:sz w:val="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qFormat/>
    <w:rsid w:val="005276A8"/>
    <w:rPr>
      <w:sz w:val="10"/>
    </w:rPr>
  </w:style>
  <w:style w:type="paragraph" w:styleId="BalloonText">
    <w:name w:val="Balloon Text"/>
    <w:basedOn w:val="Normal"/>
    <w:link w:val="BalloonTextChar"/>
    <w:uiPriority w:val="99"/>
    <w:semiHidden/>
    <w:rsid w:val="005276A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CE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527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37DAC"/>
    <w:rPr>
      <w:rFonts w:asciiTheme="majorHAnsi" w:eastAsiaTheme="majorEastAsia" w:hAnsiTheme="majorHAnsi" w:cstheme="majorBidi"/>
      <w:color w:val="24344E" w:themeColor="accent1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sid w:val="00781A8C"/>
    <w:rPr>
      <w:rFonts w:asciiTheme="majorHAnsi" w:eastAsiaTheme="majorEastAsia" w:hAnsiTheme="majorHAnsi" w:cstheme="majorBidi"/>
      <w:color w:val="A84F32" w:themeColor="accent3" w:themeShade="80"/>
      <w:sz w:val="36"/>
    </w:rPr>
  </w:style>
  <w:style w:type="character" w:customStyle="1" w:styleId="Heading3Char">
    <w:name w:val="Heading 3 Char"/>
    <w:basedOn w:val="DefaultParagraphFont"/>
    <w:link w:val="Heading3"/>
    <w:uiPriority w:val="2"/>
    <w:rsid w:val="00F00CEE"/>
    <w:rPr>
      <w:rFonts w:asciiTheme="majorHAnsi" w:eastAsiaTheme="majorEastAsia" w:hAnsiTheme="majorHAnsi" w:cstheme="majorBidi"/>
      <w:color w:val="24344E" w:themeColor="accent1"/>
      <w:sz w:val="36"/>
    </w:rPr>
  </w:style>
  <w:style w:type="paragraph" w:customStyle="1" w:styleId="Text">
    <w:name w:val="Text"/>
    <w:basedOn w:val="Normal"/>
    <w:uiPriority w:val="5"/>
    <w:qFormat/>
    <w:rsid w:val="00F00CEE"/>
    <w:rPr>
      <w:i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3"/>
    <w:rsid w:val="00F00CEE"/>
    <w:rPr>
      <w:rFonts w:eastAsiaTheme="majorEastAsia" w:cstheme="majorBidi"/>
      <w:i/>
      <w:iCs/>
      <w:color w:val="24344E" w:themeColor="accent1"/>
      <w:sz w:val="32"/>
    </w:rPr>
  </w:style>
  <w:style w:type="paragraph" w:styleId="Header">
    <w:name w:val="header"/>
    <w:basedOn w:val="Normal"/>
    <w:link w:val="HeaderChar"/>
    <w:uiPriority w:val="99"/>
    <w:semiHidden/>
    <w:rsid w:val="000627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0CEE"/>
  </w:style>
  <w:style w:type="paragraph" w:styleId="Footer">
    <w:name w:val="footer"/>
    <w:basedOn w:val="Normal"/>
    <w:link w:val="FooterChar"/>
    <w:uiPriority w:val="99"/>
    <w:semiHidden/>
    <w:rsid w:val="0006271E"/>
    <w:pPr>
      <w:tabs>
        <w:tab w:val="center" w:pos="4680"/>
        <w:tab w:val="right" w:pos="9360"/>
      </w:tabs>
      <w:jc w:val="right"/>
    </w:pPr>
    <w:rPr>
      <w:rFonts w:ascii="Rockwell" w:hAnsi="Rockwell"/>
      <w:color w:val="000000" w:themeColor="text1"/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00CEE"/>
    <w:rPr>
      <w:rFonts w:ascii="Rockwell" w:hAnsi="Rockwell"/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06271E"/>
  </w:style>
  <w:style w:type="character" w:customStyle="1" w:styleId="Heading5Char">
    <w:name w:val="Heading 5 Char"/>
    <w:basedOn w:val="DefaultParagraphFont"/>
    <w:link w:val="Heading5"/>
    <w:uiPriority w:val="4"/>
    <w:rsid w:val="00A45BDD"/>
    <w:rPr>
      <w:rFonts w:eastAsiaTheme="majorEastAsia" w:cstheme="majorBidi"/>
      <w:b/>
      <w:i/>
      <w:color w:val="24344E" w:themeColor="accent1"/>
      <w:sz w:val="68"/>
    </w:rPr>
  </w:style>
  <w:style w:type="paragraph" w:styleId="Quote">
    <w:name w:val="Quote"/>
    <w:basedOn w:val="Normal"/>
    <w:next w:val="Normal"/>
    <w:link w:val="QuoteChar"/>
    <w:uiPriority w:val="6"/>
    <w:qFormat/>
    <w:rsid w:val="00F00CEE"/>
    <w:pPr>
      <w:spacing w:before="480" w:after="480"/>
      <w:ind w:left="1134" w:right="1134"/>
      <w:jc w:val="center"/>
    </w:pPr>
    <w:rPr>
      <w:rFonts w:asciiTheme="majorHAnsi" w:hAnsiTheme="majorHAnsi"/>
      <w:i/>
      <w:iCs/>
      <w:color w:val="24344E" w:themeColor="accent1"/>
      <w:sz w:val="80"/>
    </w:rPr>
  </w:style>
  <w:style w:type="character" w:customStyle="1" w:styleId="QuoteChar">
    <w:name w:val="Quote Char"/>
    <w:basedOn w:val="DefaultParagraphFont"/>
    <w:link w:val="Quote"/>
    <w:uiPriority w:val="6"/>
    <w:rsid w:val="00F00CEE"/>
    <w:rPr>
      <w:rFonts w:asciiTheme="majorHAnsi" w:hAnsiTheme="majorHAnsi"/>
      <w:i/>
      <w:iCs/>
      <w:color w:val="24344E" w:themeColor="accent1"/>
      <w:sz w:val="80"/>
    </w:rPr>
  </w:style>
  <w:style w:type="character" w:styleId="PlaceholderText">
    <w:name w:val="Placeholder Text"/>
    <w:basedOn w:val="DefaultParagraphFont"/>
    <w:uiPriority w:val="99"/>
    <w:semiHidden/>
    <w:rsid w:val="00F00CE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37DAC"/>
    <w:pPr>
      <w:jc w:val="center"/>
    </w:pPr>
    <w:rPr>
      <w:rFonts w:asciiTheme="majorHAnsi" w:eastAsiaTheme="majorEastAsia" w:hAnsiTheme="majorHAnsi" w:cstheme="majorBidi"/>
      <w:color w:val="24344E" w:themeColor="accent1"/>
      <w:sz w:val="80"/>
    </w:rPr>
  </w:style>
  <w:style w:type="character" w:customStyle="1" w:styleId="TitleChar">
    <w:name w:val="Title Char"/>
    <w:basedOn w:val="DefaultParagraphFont"/>
    <w:link w:val="Title"/>
    <w:uiPriority w:val="10"/>
    <w:rsid w:val="00537DAC"/>
    <w:rPr>
      <w:rFonts w:asciiTheme="majorHAnsi" w:eastAsiaTheme="majorEastAsia" w:hAnsiTheme="majorHAnsi" w:cstheme="majorBidi"/>
      <w:color w:val="24344E" w:themeColor="accent1"/>
      <w:sz w:val="80"/>
    </w:rPr>
  </w:style>
  <w:style w:type="paragraph" w:customStyle="1" w:styleId="IntroductionText">
    <w:name w:val="Introduction Text"/>
    <w:basedOn w:val="Heading4"/>
    <w:uiPriority w:val="7"/>
    <w:qFormat/>
    <w:rsid w:val="00537DAC"/>
  </w:style>
  <w:style w:type="paragraph" w:styleId="Subtitle">
    <w:name w:val="Subtitle"/>
    <w:basedOn w:val="Normal"/>
    <w:next w:val="Normal"/>
    <w:link w:val="SubtitleChar"/>
    <w:uiPriority w:val="11"/>
    <w:qFormat/>
    <w:rsid w:val="00537DAC"/>
    <w:rPr>
      <w:i/>
      <w:sz w:val="42"/>
    </w:rPr>
  </w:style>
  <w:style w:type="character" w:customStyle="1" w:styleId="SubtitleChar">
    <w:name w:val="Subtitle Char"/>
    <w:basedOn w:val="DefaultParagraphFont"/>
    <w:link w:val="Subtitle"/>
    <w:uiPriority w:val="11"/>
    <w:rsid w:val="00537DAC"/>
    <w:rPr>
      <w:i/>
      <w:sz w:val="42"/>
    </w:rPr>
  </w:style>
  <w:style w:type="paragraph" w:styleId="TOCHeading">
    <w:name w:val="TOC Heading"/>
    <w:basedOn w:val="Heading1"/>
    <w:next w:val="Normal"/>
    <w:uiPriority w:val="39"/>
    <w:unhideWhenUsed/>
    <w:qFormat/>
    <w:rsid w:val="00750302"/>
    <w:pPr>
      <w:spacing w:before="240" w:line="259" w:lineRule="auto"/>
      <w:outlineLvl w:val="9"/>
    </w:pPr>
    <w:rPr>
      <w:color w:val="1B263A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rsid w:val="007622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622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2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2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24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semiHidden/>
    <w:qFormat/>
    <w:rsid w:val="00D2640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rsid w:val="001C6C0E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C6C0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C6C0E"/>
    <w:rPr>
      <w:color w:val="0000FF" w:themeColor="hyperlink"/>
      <w:u w:val="single"/>
    </w:rPr>
  </w:style>
  <w:style w:type="table" w:styleId="PlainTable4">
    <w:name w:val="Plain Table 4"/>
    <w:basedOn w:val="TableNormal"/>
    <w:uiPriority w:val="44"/>
    <w:rsid w:val="008C5CA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D06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5D060D"/>
    <w:rPr>
      <w:color w:val="FF00FF" w:themeColor="followedHyperlink"/>
      <w:u w:val="single"/>
    </w:rPr>
  </w:style>
  <w:style w:type="paragraph" w:styleId="Revision">
    <w:name w:val="Revision"/>
    <w:hidden/>
    <w:uiPriority w:val="99"/>
    <w:semiHidden/>
    <w:rsid w:val="00942337"/>
  </w:style>
  <w:style w:type="table" w:styleId="GridTable2-Accent1">
    <w:name w:val="Grid Table 2 Accent 1"/>
    <w:basedOn w:val="TableNormal"/>
    <w:uiPriority w:val="47"/>
    <w:rsid w:val="002D7577"/>
    <w:tblPr>
      <w:tblStyleRowBandSize w:val="1"/>
      <w:tblStyleColBandSize w:val="1"/>
      <w:tblBorders>
        <w:top w:val="single" w:sz="2" w:space="0" w:color="5C7DB4" w:themeColor="accent1" w:themeTint="99"/>
        <w:bottom w:val="single" w:sz="2" w:space="0" w:color="5C7DB4" w:themeColor="accent1" w:themeTint="99"/>
        <w:insideH w:val="single" w:sz="2" w:space="0" w:color="5C7DB4" w:themeColor="accent1" w:themeTint="99"/>
        <w:insideV w:val="single" w:sz="2" w:space="0" w:color="5C7DB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C7DB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C7DB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D3E6" w:themeFill="accent1" w:themeFillTint="33"/>
      </w:tcPr>
    </w:tblStylePr>
    <w:tblStylePr w:type="band1Horz">
      <w:tblPr/>
      <w:tcPr>
        <w:shd w:val="clear" w:color="auto" w:fill="C8D3E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User_interfaces" TargetMode="External"/><Relationship Id="rId18" Type="http://schemas.openxmlformats.org/officeDocument/2006/relationships/hyperlink" Target="https://en.wikipedia.org/wiki/Document_Object_Model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JavaScript_library" TargetMode="External"/><Relationship Id="rId17" Type="http://schemas.openxmlformats.org/officeDocument/2006/relationships/hyperlink" Target="https://en.wikipedia.org/wiki/Next.j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ingle-page_application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Front_end_and_back_end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Meta_Platforms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en.wikipedia.org/wiki/Free_and_open-source_software" TargetMode="External"/><Relationship Id="rId19" Type="http://schemas.openxmlformats.org/officeDocument/2006/relationships/hyperlink" Target="https://en.wikipedia.org/wiki/React_(JavaScript_library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" TargetMode="External"/><Relationship Id="rId14" Type="http://schemas.openxmlformats.org/officeDocument/2006/relationships/hyperlink" Target="https://en.wikipedia.org/wiki/Component-based_software_engineering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bruiker\AppData\Roaming\Microsoft\Templates\Classic%20student%20report.dotx" TargetMode="External"/></Relationships>
</file>

<file path=word/theme/theme1.xml><?xml version="1.0" encoding="utf-8"?>
<a:theme xmlns:a="http://schemas.openxmlformats.org/drawingml/2006/main" name="CSR">
  <a:themeElements>
    <a:clrScheme name="C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24344E"/>
      </a:accent1>
      <a:accent2>
        <a:srgbClr val="DEECEC"/>
      </a:accent2>
      <a:accent3>
        <a:srgbClr val="EED0C6"/>
      </a:accent3>
      <a:accent4>
        <a:srgbClr val="EE6B69"/>
      </a:accent4>
      <a:accent5>
        <a:srgbClr val="E2A1A1"/>
      </a:accent5>
      <a:accent6>
        <a:srgbClr val="EFC5C5"/>
      </a:accent6>
      <a:hlink>
        <a:srgbClr val="0000FF"/>
      </a:hlink>
      <a:folHlink>
        <a:srgbClr val="FF00FF"/>
      </a:folHlink>
    </a:clrScheme>
    <a:fontScheme name="Rockwell - Georgia">
      <a:majorFont>
        <a:latin typeface="Rockwell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DE96D119-E5AC-D14F-93E7-58C331D3EE59}" vid="{D914C8BE-7F8A-A14E-904C-51198F26D08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Classic student report</Template>
  <TotalTime>0</TotalTime>
  <Pages>8</Pages>
  <Words>720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2022-05-01T09:30:00Z</dcterms:created>
  <dcterms:modified xsi:type="dcterms:W3CDTF">2022-11-24T09:31:00Z</dcterms:modified>
</cp:coreProperties>
</file>