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84E" w14:textId="77777777" w:rsidR="00856259" w:rsidRPr="008A5F4C" w:rsidRDefault="00D85677" w:rsidP="00A73336">
      <w:r w:rsidRPr="00D8567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AF5F3AC" wp14:editId="0891F0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3CE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3740"/>
      </w:tblGrid>
      <w:tr w:rsidR="005276A8" w14:paraId="4A370227" w14:textId="77777777" w:rsidTr="008C5CA8">
        <w:trPr>
          <w:trHeight w:val="1349"/>
        </w:trPr>
        <w:tc>
          <w:tcPr>
            <w:tcW w:w="1870" w:type="dxa"/>
          </w:tcPr>
          <w:p w14:paraId="4F215908" w14:textId="77777777" w:rsidR="005276A8" w:rsidRDefault="005276A8" w:rsidP="00A73336"/>
        </w:tc>
        <w:tc>
          <w:tcPr>
            <w:tcW w:w="1870" w:type="dxa"/>
          </w:tcPr>
          <w:p w14:paraId="4D6179CC" w14:textId="77777777" w:rsidR="005276A8" w:rsidRDefault="005276A8" w:rsidP="00A73336"/>
        </w:tc>
        <w:tc>
          <w:tcPr>
            <w:tcW w:w="1870" w:type="dxa"/>
          </w:tcPr>
          <w:p w14:paraId="2F8A648C" w14:textId="77777777" w:rsidR="005276A8" w:rsidRDefault="00537DAC" w:rsidP="00A73336"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1CB7CA8" wp14:editId="567A2860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AE09A3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</w:tcPr>
          <w:p w14:paraId="6B4015BD" w14:textId="2DB0DC1E" w:rsidR="005276A8" w:rsidRPr="00537DAC" w:rsidRDefault="000325FA" w:rsidP="00A73336">
            <w:pPr>
              <w:pStyle w:val="Subtitle"/>
            </w:pPr>
            <w:r>
              <w:t>December</w:t>
            </w:r>
            <w:r w:rsidR="005C717C">
              <w:t xml:space="preserve"> 1</w:t>
            </w:r>
            <w:r>
              <w:t>6</w:t>
            </w:r>
            <w:r w:rsidR="005C717C" w:rsidRPr="005C717C">
              <w:rPr>
                <w:vertAlign w:val="superscript"/>
              </w:rPr>
              <w:t>th</w:t>
            </w:r>
            <w:r w:rsidR="005C717C">
              <w:t xml:space="preserve"> </w:t>
            </w:r>
          </w:p>
          <w:p w14:paraId="148EED6C" w14:textId="224C8F6C" w:rsidR="005276A8" w:rsidRDefault="000325FA" w:rsidP="00A73336">
            <w:pPr>
              <w:pStyle w:val="Subtitle"/>
            </w:pPr>
            <w:r>
              <w:t>Individual Track</w:t>
            </w:r>
          </w:p>
        </w:tc>
      </w:tr>
      <w:tr w:rsidR="005276A8" w14:paraId="19471F5F" w14:textId="77777777" w:rsidTr="008C5CA8">
        <w:trPr>
          <w:trHeight w:val="2858"/>
        </w:trPr>
        <w:tc>
          <w:tcPr>
            <w:tcW w:w="9350" w:type="dxa"/>
            <w:gridSpan w:val="4"/>
          </w:tcPr>
          <w:p w14:paraId="6589527A" w14:textId="77777777" w:rsidR="00750302" w:rsidRDefault="00750302" w:rsidP="00A73336">
            <w:pPr>
              <w:pStyle w:val="Title"/>
            </w:pPr>
          </w:p>
          <w:p w14:paraId="5EDA9AC5" w14:textId="77777777" w:rsidR="00750302" w:rsidRDefault="00750302" w:rsidP="00A73336">
            <w:pPr>
              <w:pStyle w:val="Title"/>
            </w:pPr>
          </w:p>
          <w:p w14:paraId="3B5A7BAB" w14:textId="2549FAE4" w:rsidR="005276A8" w:rsidRPr="00537DAC" w:rsidRDefault="00827485" w:rsidP="00A73336">
            <w:pPr>
              <w:pStyle w:val="Title"/>
            </w:pPr>
            <w:r>
              <w:t>Research Document</w:t>
            </w:r>
          </w:p>
        </w:tc>
      </w:tr>
      <w:tr w:rsidR="008C5CA8" w14:paraId="3B7CC053" w14:textId="77777777" w:rsidTr="008C5CA8">
        <w:trPr>
          <w:trHeight w:val="6529"/>
        </w:trPr>
        <w:tc>
          <w:tcPr>
            <w:tcW w:w="9350" w:type="dxa"/>
            <w:gridSpan w:val="4"/>
          </w:tcPr>
          <w:p w14:paraId="3A18D3C5" w14:textId="77777777" w:rsidR="008C5CA8" w:rsidRPr="008C5CA8" w:rsidRDefault="008C5CA8" w:rsidP="00A73336">
            <w:pPr>
              <w:pStyle w:val="Title"/>
            </w:pPr>
          </w:p>
          <w:p w14:paraId="2266AF60" w14:textId="77777777" w:rsidR="008C5CA8" w:rsidRPr="008C5CA8" w:rsidRDefault="008C5CA8" w:rsidP="00A73336"/>
          <w:p w14:paraId="616E5529" w14:textId="77777777" w:rsidR="008C5CA8" w:rsidRPr="008C5CA8" w:rsidRDefault="008C5CA8" w:rsidP="00A73336"/>
          <w:p w14:paraId="1D4CB9A2" w14:textId="77777777" w:rsidR="008C5CA8" w:rsidRPr="008C5CA8" w:rsidRDefault="008C5CA8" w:rsidP="00A73336"/>
          <w:p w14:paraId="2820446A" w14:textId="77777777" w:rsidR="008C5CA8" w:rsidRDefault="008C5CA8" w:rsidP="00A73336"/>
          <w:p w14:paraId="43B1C968" w14:textId="77777777" w:rsidR="008C5CA8" w:rsidRDefault="008C5CA8" w:rsidP="00A73336"/>
          <w:p w14:paraId="0C1147E3" w14:textId="77777777" w:rsidR="008C5CA8" w:rsidRDefault="008C5CA8" w:rsidP="00A73336"/>
          <w:p w14:paraId="1C947D24" w14:textId="77777777" w:rsidR="008C5CA8" w:rsidRDefault="008C5CA8" w:rsidP="00A73336"/>
          <w:p w14:paraId="7731D314" w14:textId="77777777" w:rsidR="008C5CA8" w:rsidRDefault="008C5CA8" w:rsidP="00A73336"/>
          <w:p w14:paraId="1A5AEA9B" w14:textId="77777777" w:rsidR="008C5CA8" w:rsidRDefault="008C5CA8" w:rsidP="00A73336"/>
          <w:p w14:paraId="65D41BB6" w14:textId="2CE6E9DE" w:rsidR="008C5CA8" w:rsidRPr="00F5536A" w:rsidRDefault="008C5CA8" w:rsidP="00A73336">
            <w:r w:rsidRPr="00F5536A">
              <w:t>By Janne van Seggelen</w:t>
            </w:r>
          </w:p>
          <w:p w14:paraId="71789F1B" w14:textId="7BB70D5A" w:rsidR="008C5CA8" w:rsidRPr="008C5CA8" w:rsidRDefault="008C5CA8" w:rsidP="00A73336">
            <w:r w:rsidRPr="00F5536A">
              <w:t>S</w:t>
            </w:r>
            <w:r w:rsidR="000325FA" w:rsidRPr="00F5536A">
              <w:t>3</w:t>
            </w:r>
            <w:r w:rsidRPr="00F5536A">
              <w:t>-CB0</w:t>
            </w:r>
            <w:r w:rsidR="000325FA" w:rsidRPr="00F5536A">
              <w:t>3</w:t>
            </w:r>
          </w:p>
        </w:tc>
      </w:tr>
    </w:tbl>
    <w:sdt>
      <w:sdtPr>
        <w:rPr>
          <w:rFonts w:ascii="Open Sans" w:eastAsiaTheme="minorHAnsi" w:hAnsi="Open Sans" w:cs="Open Sans"/>
          <w:color w:val="101820"/>
          <w:sz w:val="24"/>
          <w:szCs w:val="24"/>
        </w:rPr>
        <w:id w:val="-6679479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33F57" w14:textId="77777777" w:rsidR="007765B2" w:rsidRDefault="007765B2" w:rsidP="00A73336">
          <w:pPr>
            <w:pStyle w:val="TOCHeading"/>
            <w:rPr>
              <w:rFonts w:eastAsiaTheme="minorHAnsi"/>
            </w:rPr>
          </w:pPr>
        </w:p>
        <w:p w14:paraId="15456434" w14:textId="77777777" w:rsidR="007765B2" w:rsidRDefault="007765B2" w:rsidP="00A73336">
          <w:r>
            <w:br w:type="page"/>
          </w:r>
        </w:p>
        <w:p w14:paraId="5D6121EA" w14:textId="1B61E2C5" w:rsidR="00750302" w:rsidRDefault="00750302" w:rsidP="00A73336">
          <w:pPr>
            <w:pStyle w:val="TOCHeading"/>
          </w:pPr>
          <w:r>
            <w:lastRenderedPageBreak/>
            <w:t>Contents</w:t>
          </w:r>
        </w:p>
        <w:p w14:paraId="6E65820E" w14:textId="0DB3F616" w:rsidR="00FE1760" w:rsidRDefault="00750302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66168" w:history="1">
            <w:r w:rsidR="00FE1760" w:rsidRPr="008E74C0">
              <w:rPr>
                <w:rStyle w:val="Hyperlink"/>
                <w:noProof/>
              </w:rPr>
              <w:t>Introduction</w:t>
            </w:r>
            <w:r w:rsidR="00FE1760">
              <w:rPr>
                <w:noProof/>
                <w:webHidden/>
              </w:rPr>
              <w:tab/>
            </w:r>
            <w:r w:rsidR="00FE1760">
              <w:rPr>
                <w:noProof/>
                <w:webHidden/>
              </w:rPr>
              <w:fldChar w:fldCharType="begin"/>
            </w:r>
            <w:r w:rsidR="00FE1760">
              <w:rPr>
                <w:noProof/>
                <w:webHidden/>
              </w:rPr>
              <w:instrText xml:space="preserve"> PAGEREF _Toc119066168 \h </w:instrText>
            </w:r>
            <w:r w:rsidR="00FE1760">
              <w:rPr>
                <w:noProof/>
                <w:webHidden/>
              </w:rPr>
            </w:r>
            <w:r w:rsidR="00FE1760">
              <w:rPr>
                <w:noProof/>
                <w:webHidden/>
              </w:rPr>
              <w:fldChar w:fldCharType="separate"/>
            </w:r>
            <w:r w:rsidR="00FE1760">
              <w:rPr>
                <w:noProof/>
                <w:webHidden/>
              </w:rPr>
              <w:t>3</w:t>
            </w:r>
            <w:r w:rsidR="00FE1760">
              <w:rPr>
                <w:noProof/>
                <w:webHidden/>
              </w:rPr>
              <w:fldChar w:fldCharType="end"/>
            </w:r>
          </w:hyperlink>
        </w:p>
        <w:p w14:paraId="473B4CFF" w14:textId="1312AD9B" w:rsidR="00FE1760" w:rsidRDefault="00FE176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69" w:history="1">
            <w:r w:rsidRPr="008E74C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val="en-NL" w:eastAsia="en-NL"/>
              </w:rPr>
              <w:tab/>
            </w:r>
            <w:r w:rsidRPr="008E74C0">
              <w:rPr>
                <w:rStyle w:val="Hyperlink"/>
                <w:noProof/>
              </w:rPr>
              <w:t>What is DOM?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9A7E" w14:textId="250D069F" w:rsidR="00FE1760" w:rsidRDefault="00FE176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0" w:history="1">
            <w:r w:rsidRPr="008E74C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val="en-NL" w:eastAsia="en-NL"/>
              </w:rPr>
              <w:tab/>
            </w:r>
            <w:r w:rsidRPr="008E74C0">
              <w:rPr>
                <w:rStyle w:val="Hyperlink"/>
                <w:noProof/>
              </w:rPr>
              <w:t>What is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B507" w14:textId="589B27EC" w:rsidR="00FE1760" w:rsidRDefault="00FE1760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1" w:history="1">
            <w:r w:rsidRPr="008E74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val="en-NL" w:eastAsia="en-NL"/>
              </w:rPr>
              <w:tab/>
            </w:r>
            <w:r w:rsidRPr="008E74C0">
              <w:rPr>
                <w:rStyle w:val="Hyperlink"/>
                <w:noProof/>
              </w:rPr>
              <w:t>What are the advantages and disadvantages from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C4E8" w14:textId="1CD58541" w:rsidR="00FE1760" w:rsidRDefault="00FE1760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2" w:history="1">
            <w:r w:rsidRPr="008E74C0">
              <w:rPr>
                <w:rStyle w:val="Hyperlink"/>
                <w:noProof/>
              </w:rPr>
              <w:t>2.1.1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B964" w14:textId="60C05B74" w:rsidR="00FE1760" w:rsidRDefault="00FE1760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3" w:history="1">
            <w:r w:rsidRPr="008E74C0">
              <w:rPr>
                <w:rStyle w:val="Hyperlink"/>
                <w:noProof/>
              </w:rPr>
              <w:t>2.1.2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2B9D" w14:textId="54E43994" w:rsidR="00FE1760" w:rsidRDefault="00FE176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4" w:history="1">
            <w:r w:rsidRPr="008E74C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val="en-NL" w:eastAsia="en-NL"/>
              </w:rPr>
              <w:tab/>
            </w:r>
            <w:r w:rsidRPr="008E74C0">
              <w:rPr>
                <w:rStyle w:val="Hyperlink"/>
                <w:noProof/>
              </w:rPr>
              <w:t>What is Vue?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EA4B" w14:textId="67FC8A12" w:rsidR="00FE1760" w:rsidRDefault="00FE1760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5" w:history="1">
            <w:r w:rsidRPr="008E74C0">
              <w:rPr>
                <w:rStyle w:val="Hyperlink"/>
                <w:noProof/>
              </w:rPr>
              <w:t>3.1 What are the advantages and disadvantages from Vue?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E2B4B" w14:textId="66173501" w:rsidR="00FE1760" w:rsidRDefault="00FE1760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6" w:history="1">
            <w:r w:rsidRPr="008E74C0">
              <w:rPr>
                <w:rStyle w:val="Hyperlink"/>
                <w:noProof/>
              </w:rPr>
              <w:t>3.1.1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B33E" w14:textId="6C70A492" w:rsidR="00FE1760" w:rsidRDefault="00FE1760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7" w:history="1">
            <w:r w:rsidRPr="008E74C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auto"/>
                <w:lang w:val="en-NL" w:eastAsia="en-NL"/>
              </w:rPr>
              <w:tab/>
            </w:r>
            <w:r w:rsidRPr="008E74C0">
              <w:rPr>
                <w:rStyle w:val="Hyperlink"/>
                <w:noProof/>
              </w:rPr>
              <w:t>What is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0094" w14:textId="7883921E" w:rsidR="00FE1760" w:rsidRDefault="00FE1760">
          <w:pPr>
            <w:pStyle w:val="TOC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8" w:history="1">
            <w:r w:rsidRPr="008E74C0">
              <w:rPr>
                <w:rStyle w:val="Hyperlink"/>
                <w:noProof/>
              </w:rPr>
              <w:t>4.1 What are the advantages and disadvantages from Angular?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0A4E" w14:textId="2123E677" w:rsidR="00FE1760" w:rsidRDefault="00FE1760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79" w:history="1">
            <w:r w:rsidRPr="008E74C0">
              <w:rPr>
                <w:rStyle w:val="Hyperlink"/>
                <w:noProof/>
              </w:rPr>
              <w:t>4.1.1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1253" w14:textId="7B20B553" w:rsidR="00FE1760" w:rsidRDefault="00FE1760">
          <w:pPr>
            <w:pStyle w:val="TOC3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80" w:history="1">
            <w:r w:rsidRPr="008E74C0">
              <w:rPr>
                <w:rStyle w:val="Hyperlink"/>
                <w:noProof/>
              </w:rPr>
              <w:t>4.1.2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D8A4" w14:textId="65A3D508" w:rsidR="00FE1760" w:rsidRDefault="00FE176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81" w:history="1">
            <w:r w:rsidRPr="008E74C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CE91" w14:textId="5754CD56" w:rsidR="00FE1760" w:rsidRDefault="00FE1760">
          <w:pPr>
            <w:pStyle w:val="TOC1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val="en-NL" w:eastAsia="en-NL"/>
            </w:rPr>
          </w:pPr>
          <w:hyperlink w:anchor="_Toc119066182" w:history="1">
            <w:r w:rsidRPr="008E74C0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0032" w14:textId="723252FC" w:rsidR="00750302" w:rsidRDefault="00750302" w:rsidP="00A73336">
          <w:r>
            <w:rPr>
              <w:noProof/>
            </w:rPr>
            <w:fldChar w:fldCharType="end"/>
          </w:r>
        </w:p>
      </w:sdtContent>
    </w:sdt>
    <w:p w14:paraId="7013C2F2" w14:textId="76AC603E" w:rsidR="008664F0" w:rsidRDefault="00750302" w:rsidP="00A73336">
      <w:pPr>
        <w:pStyle w:val="Heading1"/>
      </w:pPr>
      <w:r>
        <w:br w:type="page"/>
      </w:r>
      <w:bookmarkStart w:id="0" w:name="_Toc119066168"/>
      <w:r w:rsidR="008664F0">
        <w:lastRenderedPageBreak/>
        <w:t>Introduction</w:t>
      </w:r>
      <w:bookmarkEnd w:id="0"/>
    </w:p>
    <w:p w14:paraId="055EECDE" w14:textId="77777777" w:rsidR="006A1695" w:rsidRDefault="001D0B7D" w:rsidP="00A73336">
      <w:r>
        <w:t xml:space="preserve">In this Research Document I am going to try to answer the question: </w:t>
      </w:r>
    </w:p>
    <w:p w14:paraId="0AAFB9E1" w14:textId="1D663E90" w:rsidR="00FE7800" w:rsidRDefault="0060179B" w:rsidP="006A1695">
      <w:pPr>
        <w:ind w:firstLine="720"/>
      </w:pPr>
      <w:r>
        <w:rPr>
          <w:u w:val="single"/>
        </w:rPr>
        <w:t xml:space="preserve">Which frontend tool: React, Vue or Angular, is </w:t>
      </w:r>
      <w:r w:rsidR="00D44A1A">
        <w:rPr>
          <w:u w:val="single"/>
        </w:rPr>
        <w:t>the best</w:t>
      </w:r>
      <w:r w:rsidR="006A1695">
        <w:rPr>
          <w:u w:val="single"/>
        </w:rPr>
        <w:t xml:space="preserve"> for my project</w:t>
      </w:r>
      <w:r>
        <w:rPr>
          <w:u w:val="single"/>
        </w:rPr>
        <w:t>?</w:t>
      </w:r>
      <w:r w:rsidR="001D0B7D">
        <w:br/>
      </w:r>
    </w:p>
    <w:p w14:paraId="062604CC" w14:textId="2B013047" w:rsidR="00D10825" w:rsidRDefault="001D0B7D" w:rsidP="00A73336">
      <w:r>
        <w:t xml:space="preserve">As we know there are many </w:t>
      </w:r>
      <w:r w:rsidR="00FE7800">
        <w:t>JavaScript</w:t>
      </w:r>
      <w:r>
        <w:t xml:space="preserve"> libraries that are </w:t>
      </w:r>
      <w:r w:rsidR="00FE7800">
        <w:t xml:space="preserve">used for web development. </w:t>
      </w:r>
      <w:r w:rsidR="006A1695">
        <w:t xml:space="preserve">All of them having their own way of working. </w:t>
      </w:r>
    </w:p>
    <w:p w14:paraId="67A5E071" w14:textId="61A04848" w:rsidR="006A1695" w:rsidRDefault="006A1695" w:rsidP="00A73336"/>
    <w:p w14:paraId="2D409BE6" w14:textId="55C654AE" w:rsidR="006A1695" w:rsidRDefault="006A1695" w:rsidP="00A73336">
      <w:r>
        <w:t xml:space="preserve">In this document I am going to be </w:t>
      </w:r>
      <w:r w:rsidR="00050FF5">
        <w:t>looking</w:t>
      </w:r>
      <w:r>
        <w:t xml:space="preserve"> at the </w:t>
      </w:r>
      <w:proofErr w:type="gramStart"/>
      <w:r>
        <w:t>categories</w:t>
      </w:r>
      <w:proofErr w:type="gramEnd"/>
      <w:r>
        <w:t xml:space="preserve"> performance, usability, documentation, and simplicity</w:t>
      </w:r>
      <w:r w:rsidR="00050FF5">
        <w:t xml:space="preserve"> from the frontend frameworks. </w:t>
      </w:r>
    </w:p>
    <w:p w14:paraId="5F5301AF" w14:textId="77777777" w:rsidR="006A1695" w:rsidRDefault="006A1695" w:rsidP="00A73336"/>
    <w:p w14:paraId="13C39BD1" w14:textId="77777777" w:rsidR="006A1695" w:rsidRDefault="006A1695" w:rsidP="00A73336">
      <w:r>
        <w:t>I will be answering the questions:</w:t>
      </w:r>
    </w:p>
    <w:p w14:paraId="54631A4E" w14:textId="78F50995" w:rsidR="006A1695" w:rsidRDefault="006A1695" w:rsidP="006A1695">
      <w:pPr>
        <w:pStyle w:val="ListParagraph"/>
        <w:numPr>
          <w:ilvl w:val="0"/>
          <w:numId w:val="13"/>
        </w:numPr>
      </w:pPr>
      <w:r>
        <w:t>What is DOM?</w:t>
      </w:r>
    </w:p>
    <w:p w14:paraId="2ABE848F" w14:textId="6B7DA4DE" w:rsidR="006A1695" w:rsidRDefault="006A1695" w:rsidP="006A1695">
      <w:pPr>
        <w:pStyle w:val="ListParagraph"/>
        <w:numPr>
          <w:ilvl w:val="0"/>
          <w:numId w:val="13"/>
        </w:numPr>
      </w:pPr>
      <w:r>
        <w:t>What are the frameworks?</w:t>
      </w:r>
    </w:p>
    <w:p w14:paraId="4E2ACFB5" w14:textId="26F0B254" w:rsidR="006A1695" w:rsidRDefault="00050FF5" w:rsidP="006A1695">
      <w:pPr>
        <w:pStyle w:val="ListParagraph"/>
        <w:numPr>
          <w:ilvl w:val="0"/>
          <w:numId w:val="13"/>
        </w:numPr>
      </w:pPr>
      <w:r>
        <w:t>What are the advantages?</w:t>
      </w:r>
    </w:p>
    <w:p w14:paraId="79C3360F" w14:textId="43333B12" w:rsidR="00050FF5" w:rsidRDefault="00050FF5" w:rsidP="006A1695">
      <w:pPr>
        <w:pStyle w:val="ListParagraph"/>
        <w:numPr>
          <w:ilvl w:val="0"/>
          <w:numId w:val="13"/>
        </w:numPr>
      </w:pPr>
      <w:r>
        <w:t>What are the disadvantages?</w:t>
      </w:r>
    </w:p>
    <w:p w14:paraId="33F62889" w14:textId="697E3B86" w:rsidR="00FE7800" w:rsidRDefault="00FE7800" w:rsidP="006A1695">
      <w:pPr>
        <w:ind w:left="720"/>
      </w:pPr>
      <w:r>
        <w:br w:type="page"/>
      </w:r>
    </w:p>
    <w:p w14:paraId="54079325" w14:textId="1470FFF8" w:rsidR="006A1695" w:rsidRDefault="006A1695" w:rsidP="006A1695">
      <w:pPr>
        <w:pStyle w:val="Heading1"/>
        <w:numPr>
          <w:ilvl w:val="0"/>
          <w:numId w:val="10"/>
        </w:numPr>
      </w:pPr>
      <w:bookmarkStart w:id="1" w:name="_Toc119066169"/>
      <w:r>
        <w:lastRenderedPageBreak/>
        <w:t>What is DOM?</w:t>
      </w:r>
      <w:bookmarkEnd w:id="1"/>
    </w:p>
    <w:p w14:paraId="41A4C8D5" w14:textId="77777777" w:rsidR="006A1695" w:rsidRDefault="006A1695" w:rsidP="006A1695">
      <w:r w:rsidRPr="00FE7800">
        <w:t>The Document Object Model</w:t>
      </w:r>
      <w:r>
        <w:t>,</w:t>
      </w:r>
      <w:r w:rsidRPr="00FE7800">
        <w:t xml:space="preserve"> </w:t>
      </w:r>
      <w:r>
        <w:t>or different said DOM,</w:t>
      </w:r>
      <w:r w:rsidRPr="00FE7800">
        <w:t xml:space="preserve"> is a programming interface for web documents. It represents the page so that programs can change the document structure, style, and content. The DOM represents the document as nodes and objects; that way, </w:t>
      </w:r>
      <w:r w:rsidRPr="00A73336">
        <w:t>programming</w:t>
      </w:r>
      <w:r w:rsidRPr="00FE7800">
        <w:t xml:space="preserve"> languages can interact with the page.</w:t>
      </w:r>
    </w:p>
    <w:p w14:paraId="48CBF876" w14:textId="77777777" w:rsidR="006A1695" w:rsidRDefault="006A1695" w:rsidP="00A73336">
      <w:pPr>
        <w:pStyle w:val="Heading1"/>
      </w:pPr>
    </w:p>
    <w:p w14:paraId="54447D80" w14:textId="4C472E7D" w:rsidR="00FE7800" w:rsidRDefault="00FE7800" w:rsidP="006A1695">
      <w:pPr>
        <w:pStyle w:val="Heading1"/>
        <w:numPr>
          <w:ilvl w:val="0"/>
          <w:numId w:val="10"/>
        </w:numPr>
      </w:pPr>
      <w:bookmarkStart w:id="2" w:name="_Toc119066170"/>
      <w:r>
        <w:t>What is React?</w:t>
      </w:r>
      <w:bookmarkEnd w:id="2"/>
    </w:p>
    <w:p w14:paraId="74D7C120" w14:textId="06D035D9" w:rsidR="004E3EF9" w:rsidRDefault="00FE7800" w:rsidP="00A73336">
      <w:r>
        <w:t xml:space="preserve">React is a JavaScript library developed by Facebook. </w:t>
      </w:r>
      <w:r w:rsidR="004E3EF9">
        <w:t xml:space="preserve">It was originally designed to build Instagram. The goal of React is to allow developers to create fast user interfaces for websites and web applications. </w:t>
      </w:r>
      <w:r w:rsidR="004E3EF9">
        <w:br/>
        <w:t>The main concept for React is a virtual DOM. It is a tree based on JavaScript components created with React that mimics a DOM tree. React makes use of the least amount of DOM manipulation possible to keep your components up to date.</w:t>
      </w:r>
    </w:p>
    <w:p w14:paraId="06CC2FF4" w14:textId="62585B89" w:rsidR="00A73336" w:rsidRDefault="00A73336" w:rsidP="00A73336"/>
    <w:p w14:paraId="72BC83F0" w14:textId="49BA13ED" w:rsidR="00A73336" w:rsidRDefault="00A73336" w:rsidP="006A1695">
      <w:pPr>
        <w:pStyle w:val="Heading2"/>
        <w:numPr>
          <w:ilvl w:val="1"/>
          <w:numId w:val="10"/>
        </w:numPr>
      </w:pPr>
      <w:r>
        <w:t xml:space="preserve"> </w:t>
      </w:r>
      <w:bookmarkStart w:id="3" w:name="_Toc119066171"/>
      <w:r>
        <w:t xml:space="preserve">What </w:t>
      </w:r>
      <w:r w:rsidR="00603153">
        <w:t>are the advantages</w:t>
      </w:r>
      <w:r>
        <w:t xml:space="preserve"> and disadvantages</w:t>
      </w:r>
      <w:r w:rsidR="00603153">
        <w:t xml:space="preserve"> from React</w:t>
      </w:r>
      <w:r>
        <w:t>?</w:t>
      </w:r>
      <w:bookmarkEnd w:id="3"/>
    </w:p>
    <w:p w14:paraId="5B2B560F" w14:textId="77777777" w:rsidR="00A73336" w:rsidRPr="00A73336" w:rsidRDefault="00A73336" w:rsidP="00A73336"/>
    <w:p w14:paraId="6E59EED6" w14:textId="51AEC495" w:rsidR="00A73336" w:rsidRDefault="006A1695" w:rsidP="006A1695">
      <w:pPr>
        <w:pStyle w:val="Heading3"/>
      </w:pPr>
      <w:bookmarkStart w:id="4" w:name="_Toc119066172"/>
      <w:r>
        <w:t>2.1.1</w:t>
      </w:r>
      <w:r w:rsidR="00A73336">
        <w:t xml:space="preserve"> Advantages</w:t>
      </w:r>
      <w:bookmarkEnd w:id="4"/>
    </w:p>
    <w:p w14:paraId="2A61DFC3" w14:textId="4A25175B" w:rsidR="00A73336" w:rsidRDefault="00050FF5" w:rsidP="00A73336">
      <w:r>
        <w:t>1</w:t>
      </w:r>
      <w:r w:rsidR="00A73336">
        <w:t xml:space="preserve">. </w:t>
      </w:r>
      <w:r w:rsidR="00A73336">
        <w:rPr>
          <w:u w:val="single"/>
        </w:rPr>
        <w:t>Performance</w:t>
      </w:r>
      <w:r w:rsidR="00A73336">
        <w:t>:</w:t>
      </w:r>
    </w:p>
    <w:p w14:paraId="298D7146" w14:textId="4AAA7B57" w:rsidR="00430147" w:rsidRDefault="00430147" w:rsidP="00430147">
      <w:pPr>
        <w:ind w:left="720"/>
      </w:pPr>
      <w:r>
        <w:t xml:space="preserve">React was design with the idea that it should be a </w:t>
      </w:r>
      <w:proofErr w:type="gramStart"/>
      <w:r>
        <w:t>high performance</w:t>
      </w:r>
      <w:proofErr w:type="gramEnd"/>
      <w:r>
        <w:t xml:space="preserve"> framework. This is done with the virtual DOM program and server-side rendering. This makes even complex apps run extremely fast.</w:t>
      </w:r>
    </w:p>
    <w:p w14:paraId="09A72BC7" w14:textId="23CD8AD6" w:rsidR="00A73336" w:rsidRDefault="00050FF5" w:rsidP="00A73336">
      <w:r>
        <w:t>2</w:t>
      </w:r>
      <w:r w:rsidR="00A73336">
        <w:t xml:space="preserve">. </w:t>
      </w:r>
      <w:r w:rsidR="00A73336">
        <w:rPr>
          <w:u w:val="single"/>
        </w:rPr>
        <w:t>Usability</w:t>
      </w:r>
      <w:r w:rsidR="00A73336">
        <w:t>:</w:t>
      </w:r>
    </w:p>
    <w:p w14:paraId="6C634246" w14:textId="77777777" w:rsidR="00050FF5" w:rsidRDefault="00430147" w:rsidP="00430147">
      <w:pPr>
        <w:ind w:left="720"/>
      </w:pPr>
      <w:r>
        <w:t xml:space="preserve">Deploying your website or web application is </w:t>
      </w:r>
      <w:proofErr w:type="gramStart"/>
      <w:r>
        <w:t>fairly easy</w:t>
      </w:r>
      <w:proofErr w:type="gramEnd"/>
      <w:r>
        <w:t xml:space="preserve"> to accomplish with React, if you have some basic knowledge from JavaScript. A JavaScript developer can learn all ins and outs of React in a day of two.</w:t>
      </w:r>
    </w:p>
    <w:p w14:paraId="233E51DD" w14:textId="77777777" w:rsidR="00050FF5" w:rsidRDefault="00050FF5" w:rsidP="00050FF5">
      <w:r>
        <w:t xml:space="preserve">3. </w:t>
      </w:r>
      <w:r>
        <w:rPr>
          <w:u w:val="single"/>
        </w:rPr>
        <w:t>Simplicity</w:t>
      </w:r>
      <w:r>
        <w:t xml:space="preserve">: </w:t>
      </w:r>
    </w:p>
    <w:p w14:paraId="74D07D94" w14:textId="33F0455D" w:rsidR="00050FF5" w:rsidRPr="00050FF5" w:rsidRDefault="00050FF5" w:rsidP="00050FF5">
      <w:pPr>
        <w:ind w:left="720"/>
      </w:pPr>
      <w:r w:rsidRPr="00050FF5">
        <w:t>The functional approach to rendering HTML</w:t>
      </w:r>
      <w:r>
        <w:t xml:space="preserve"> makes React very simplistic</w:t>
      </w:r>
      <w:r w:rsidRPr="00050FF5">
        <w:t>. In React.js, you can know what given component will render based on the properties it is supplied with.</w:t>
      </w:r>
    </w:p>
    <w:p w14:paraId="7D6E9DA3" w14:textId="34C35B84" w:rsidR="00050FF5" w:rsidRPr="00050FF5" w:rsidRDefault="00050FF5" w:rsidP="00050FF5">
      <w:pPr>
        <w:ind w:left="720"/>
      </w:pPr>
      <w:r w:rsidRPr="00050FF5">
        <w:t>It makes React.js component into a side-effect free function</w:t>
      </w:r>
      <w:r>
        <w:t xml:space="preserve">. </w:t>
      </w:r>
      <w:r w:rsidRPr="00050FF5">
        <w:t>It’s easy to know exactly what will happen. That directness and simplicity helps greatly with building software. It’s the big appeal of functional languages.</w:t>
      </w:r>
    </w:p>
    <w:p w14:paraId="0BAA7F0E" w14:textId="459A9B70" w:rsidR="00430147" w:rsidRPr="00050FF5" w:rsidRDefault="00430147" w:rsidP="00050FF5">
      <w:pPr>
        <w:ind w:left="720"/>
        <w:rPr>
          <w:rFonts w:ascii="Segoe UI" w:hAnsi="Segoe UI" w:cs="Segoe UI"/>
          <w:color w:val="666666"/>
        </w:rPr>
      </w:pPr>
      <w:r>
        <w:br w:type="page"/>
      </w:r>
    </w:p>
    <w:p w14:paraId="5258C6BC" w14:textId="13495943" w:rsidR="00603153" w:rsidRDefault="006A1695" w:rsidP="006A1695">
      <w:pPr>
        <w:pStyle w:val="Heading3"/>
      </w:pPr>
      <w:bookmarkStart w:id="5" w:name="_Toc119066173"/>
      <w:r>
        <w:lastRenderedPageBreak/>
        <w:t>2</w:t>
      </w:r>
      <w:r w:rsidR="00603153">
        <w:t>.</w:t>
      </w:r>
      <w:r>
        <w:t>1</w:t>
      </w:r>
      <w:r w:rsidR="00E17944">
        <w:t>.</w:t>
      </w:r>
      <w:r w:rsidR="00603153">
        <w:t>2 Disadvantages</w:t>
      </w:r>
      <w:bookmarkEnd w:id="5"/>
    </w:p>
    <w:p w14:paraId="23AEF297" w14:textId="7488F698" w:rsidR="00603153" w:rsidRDefault="00050FF5" w:rsidP="00603153">
      <w:r>
        <w:t>1</w:t>
      </w:r>
      <w:r w:rsidR="00603153">
        <w:t xml:space="preserve">. </w:t>
      </w:r>
      <w:r w:rsidR="00603153">
        <w:rPr>
          <w:u w:val="single"/>
        </w:rPr>
        <w:t>Poor documentation</w:t>
      </w:r>
      <w:r w:rsidR="00603153">
        <w:t xml:space="preserve">: </w:t>
      </w:r>
    </w:p>
    <w:p w14:paraId="4980D295" w14:textId="1908B948" w:rsidR="009D41F9" w:rsidRDefault="009D41F9" w:rsidP="009D41F9">
      <w:pPr>
        <w:ind w:left="720"/>
      </w:pPr>
      <w:r>
        <w:t xml:space="preserve">React has a </w:t>
      </w:r>
      <w:proofErr w:type="gramStart"/>
      <w:r>
        <w:t>pretty poor</w:t>
      </w:r>
      <w:proofErr w:type="gramEnd"/>
      <w:r>
        <w:t xml:space="preserve"> documentation because they are constantly updating their technologies. React is accelerating so fast that there is no time to make proper documentation. To overcome this, developers </w:t>
      </w:r>
      <w:proofErr w:type="gramStart"/>
      <w:r>
        <w:t>have to</w:t>
      </w:r>
      <w:proofErr w:type="gramEnd"/>
      <w:r>
        <w:t xml:space="preserve"> write their own documentation with the new releases and tools in their projects. </w:t>
      </w:r>
    </w:p>
    <w:p w14:paraId="104F0A7D" w14:textId="77777777" w:rsidR="00603153" w:rsidRPr="00603153" w:rsidRDefault="00603153" w:rsidP="00603153"/>
    <w:p w14:paraId="5590FF4F" w14:textId="369F661F" w:rsidR="00FE7800" w:rsidRDefault="00FE7800" w:rsidP="00A73336"/>
    <w:p w14:paraId="6F15B247" w14:textId="77777777" w:rsidR="00A73336" w:rsidRDefault="00A73336" w:rsidP="00A73336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br w:type="page"/>
      </w:r>
    </w:p>
    <w:p w14:paraId="1C1D86BC" w14:textId="29F9026F" w:rsidR="00FE7800" w:rsidRDefault="00FE7800" w:rsidP="006A1695">
      <w:pPr>
        <w:pStyle w:val="Heading1"/>
        <w:numPr>
          <w:ilvl w:val="0"/>
          <w:numId w:val="10"/>
        </w:numPr>
      </w:pPr>
      <w:bookmarkStart w:id="6" w:name="_Toc119066174"/>
      <w:r>
        <w:lastRenderedPageBreak/>
        <w:t>What is Vue?</w:t>
      </w:r>
      <w:bookmarkEnd w:id="6"/>
    </w:p>
    <w:p w14:paraId="652A5E98" w14:textId="0BDB5189" w:rsidR="00DF14F8" w:rsidRDefault="00242A6F" w:rsidP="00A73336">
      <w:r>
        <w:t>Vue.js or Vue, is a lightweight, JavaScript framework just like React. Vue extends standard HTML and CS</w:t>
      </w:r>
      <w:r w:rsidR="0054132D">
        <w:t xml:space="preserve">S to create a suite of powerful tools for frontend development, such as interactive web applications. </w:t>
      </w:r>
    </w:p>
    <w:p w14:paraId="32DD7838" w14:textId="77777777" w:rsidR="006A1695" w:rsidRDefault="006A1695" w:rsidP="006A1695">
      <w:pPr>
        <w:pStyle w:val="Heading2"/>
      </w:pPr>
    </w:p>
    <w:p w14:paraId="7016620C" w14:textId="02ABF269" w:rsidR="00DF14F8" w:rsidRDefault="006A1695" w:rsidP="006A1695">
      <w:pPr>
        <w:pStyle w:val="Heading2"/>
      </w:pPr>
      <w:bookmarkStart w:id="7" w:name="_Toc119066175"/>
      <w:r>
        <w:t xml:space="preserve">3.1 </w:t>
      </w:r>
      <w:r w:rsidR="00DF14F8">
        <w:t>What are the advantages and disadvantages from Vue?</w:t>
      </w:r>
      <w:bookmarkEnd w:id="7"/>
    </w:p>
    <w:p w14:paraId="25BC5914" w14:textId="77777777" w:rsidR="00DF14F8" w:rsidRPr="00A73336" w:rsidRDefault="00DF14F8" w:rsidP="00DF14F8"/>
    <w:p w14:paraId="45B20B57" w14:textId="1D3BB9A1" w:rsidR="00DF14F8" w:rsidRDefault="006A1695" w:rsidP="006A1695">
      <w:pPr>
        <w:pStyle w:val="Heading3"/>
      </w:pPr>
      <w:bookmarkStart w:id="8" w:name="_Toc119066176"/>
      <w:r>
        <w:t>3</w:t>
      </w:r>
      <w:r w:rsidR="00DF14F8">
        <w:t>.</w:t>
      </w:r>
      <w:r w:rsidR="00E17944">
        <w:t>1.</w:t>
      </w:r>
      <w:r>
        <w:t xml:space="preserve">1 </w:t>
      </w:r>
      <w:r w:rsidR="00DF14F8">
        <w:t>Advantages</w:t>
      </w:r>
      <w:bookmarkEnd w:id="8"/>
    </w:p>
    <w:p w14:paraId="2DF7E592" w14:textId="141F763C" w:rsidR="00BC1424" w:rsidRDefault="00BC1424" w:rsidP="00BC1424">
      <w:r>
        <w:t>1</w:t>
      </w:r>
      <w:r w:rsidRPr="00BC1424">
        <w:t xml:space="preserve">. </w:t>
      </w:r>
      <w:r w:rsidRPr="00BC1424">
        <w:rPr>
          <w:u w:val="single"/>
        </w:rPr>
        <w:t>Simplicity</w:t>
      </w:r>
      <w:r w:rsidRPr="00BC1424">
        <w:t>:</w:t>
      </w:r>
    </w:p>
    <w:p w14:paraId="3BF7CAC5" w14:textId="26FBA177" w:rsidR="00BC1424" w:rsidRPr="00BC1424" w:rsidRDefault="00B66734" w:rsidP="00B66734">
      <w:pPr>
        <w:ind w:left="720"/>
      </w:pPr>
      <w:r>
        <w:t xml:space="preserve">You can write a Vue application with very little lines of code. Vue streamlines the web app development by doing a lot of automation tasks under the hood such as: </w:t>
      </w:r>
    </w:p>
    <w:p w14:paraId="7564C542" w14:textId="77777777" w:rsidR="00846376" w:rsidRDefault="00BC1424" w:rsidP="00846376">
      <w:pPr>
        <w:pStyle w:val="ListParagraph"/>
        <w:numPr>
          <w:ilvl w:val="0"/>
          <w:numId w:val="6"/>
        </w:numPr>
      </w:pPr>
      <w:r w:rsidRPr="00BC1424">
        <w:t>It links the data to DOM automatically</w:t>
      </w:r>
    </w:p>
    <w:p w14:paraId="1B15F47B" w14:textId="77777777" w:rsidR="00846376" w:rsidRDefault="00BC1424" w:rsidP="00846376">
      <w:pPr>
        <w:pStyle w:val="ListParagraph"/>
        <w:numPr>
          <w:ilvl w:val="0"/>
          <w:numId w:val="6"/>
        </w:numPr>
      </w:pPr>
      <w:r w:rsidRPr="00BC1424">
        <w:t>Takes care of configurations</w:t>
      </w:r>
    </w:p>
    <w:p w14:paraId="0686AF90" w14:textId="27DE6D5B" w:rsidR="00BC1424" w:rsidRPr="00BC1424" w:rsidRDefault="00BC1424" w:rsidP="00846376">
      <w:pPr>
        <w:pStyle w:val="ListParagraph"/>
        <w:numPr>
          <w:ilvl w:val="0"/>
          <w:numId w:val="6"/>
        </w:numPr>
      </w:pPr>
      <w:r w:rsidRPr="00BC1424">
        <w:t>Create </w:t>
      </w:r>
      <w:r w:rsidRPr="00846376">
        <w:t>watchers</w:t>
      </w:r>
      <w:r w:rsidRPr="00BC1424">
        <w:t> for each component</w:t>
      </w:r>
    </w:p>
    <w:p w14:paraId="48326707" w14:textId="1E6E09AE" w:rsidR="00846376" w:rsidRDefault="001511EA" w:rsidP="001511EA">
      <w:r>
        <w:t>2</w:t>
      </w:r>
      <w:r w:rsidR="00846376">
        <w:t xml:space="preserve">. </w:t>
      </w:r>
      <w:r w:rsidR="00846376">
        <w:rPr>
          <w:u w:val="single"/>
        </w:rPr>
        <w:t>Reusability</w:t>
      </w:r>
      <w:r w:rsidR="00846376">
        <w:t xml:space="preserve">: </w:t>
      </w:r>
    </w:p>
    <w:p w14:paraId="5231F0C9" w14:textId="47D9208A" w:rsidR="00BC1424" w:rsidRPr="005B1CEC" w:rsidRDefault="00B66734" w:rsidP="00B66734">
      <w:pPr>
        <w:ind w:left="720"/>
      </w:pPr>
      <w:r>
        <w:t>The component bases approach if Vue makes single file components reusable. Instead of separating the code into arbitrary layer,</w:t>
      </w:r>
      <w:r w:rsidR="00BC1424" w:rsidRPr="00846376">
        <w:t xml:space="preserve"> Vue collates components that can be reused and into a function.</w:t>
      </w:r>
    </w:p>
    <w:p w14:paraId="60EF299B" w14:textId="08E89196" w:rsidR="00BC1424" w:rsidRPr="00846376" w:rsidRDefault="00BC1424" w:rsidP="00846376">
      <w:pPr>
        <w:ind w:firstLine="720"/>
      </w:pPr>
      <w:r w:rsidRPr="00846376">
        <w:t>Reusing the components imply</w:t>
      </w:r>
      <w:r w:rsidR="00B66734">
        <w:t>:</w:t>
      </w:r>
    </w:p>
    <w:p w14:paraId="7865931F" w14:textId="4331DEB7" w:rsidR="00846376" w:rsidRDefault="00846376" w:rsidP="00846376">
      <w:pPr>
        <w:pStyle w:val="ListParagraph"/>
        <w:numPr>
          <w:ilvl w:val="0"/>
          <w:numId w:val="6"/>
        </w:numPr>
      </w:pPr>
      <w:r>
        <w:t>L</w:t>
      </w:r>
      <w:r w:rsidR="00BC1424" w:rsidRPr="00846376">
        <w:t>ess repetitive coding</w:t>
      </w:r>
    </w:p>
    <w:p w14:paraId="2AE352EA" w14:textId="289352CF" w:rsidR="00846376" w:rsidRDefault="00846376" w:rsidP="00846376">
      <w:pPr>
        <w:pStyle w:val="ListParagraph"/>
        <w:numPr>
          <w:ilvl w:val="0"/>
          <w:numId w:val="6"/>
        </w:numPr>
      </w:pPr>
      <w:r>
        <w:t>I</w:t>
      </w:r>
      <w:r w:rsidR="00BC1424" w:rsidRPr="00846376">
        <w:t>ncreases code readability</w:t>
      </w:r>
    </w:p>
    <w:p w14:paraId="641EF088" w14:textId="4FAA96AB" w:rsidR="001511EA" w:rsidRDefault="00846376" w:rsidP="00B15CF2">
      <w:pPr>
        <w:pStyle w:val="ListParagraph"/>
        <w:numPr>
          <w:ilvl w:val="0"/>
          <w:numId w:val="6"/>
        </w:numPr>
      </w:pPr>
      <w:r>
        <w:t>Si</w:t>
      </w:r>
      <w:r w:rsidR="00BC1424" w:rsidRPr="00846376">
        <w:t>mplifies testing and maintenance</w:t>
      </w:r>
    </w:p>
    <w:p w14:paraId="7C2458D8" w14:textId="6727A4AF" w:rsidR="001511EA" w:rsidRDefault="00A070E4" w:rsidP="001511EA">
      <w:r>
        <w:t>3</w:t>
      </w:r>
      <w:r w:rsidR="001511EA">
        <w:t xml:space="preserve">. </w:t>
      </w:r>
      <w:r w:rsidR="001511EA">
        <w:rPr>
          <w:u w:val="single"/>
        </w:rPr>
        <w:t>Documentation</w:t>
      </w:r>
      <w:r w:rsidR="001511EA">
        <w:t xml:space="preserve">: </w:t>
      </w:r>
    </w:p>
    <w:p w14:paraId="7DDC37E0" w14:textId="296E7E8D" w:rsidR="00BC1424" w:rsidRDefault="00B66734" w:rsidP="00E41C3B">
      <w:pPr>
        <w:ind w:left="720"/>
      </w:pPr>
      <w:r>
        <w:t xml:space="preserve">Documentation is a very important and essential part of any framework or library. For beginners this is especially crucial. Vue possesses an extremely detailed documentation, including an introductory guide. The documentation gives a good overview of the framework and provides information for the </w:t>
      </w:r>
      <w:r w:rsidR="00E41C3B">
        <w:t xml:space="preserve">installation process. </w:t>
      </w:r>
      <w:r w:rsidR="00BC1424" w:rsidRPr="001511EA">
        <w:t>The documentation is also constantly updated to reflect recent changes and best practices.</w:t>
      </w:r>
    </w:p>
    <w:p w14:paraId="0EF9ACAF" w14:textId="6F773A4D" w:rsidR="00A070E4" w:rsidRDefault="00A070E4" w:rsidP="00A070E4">
      <w:r>
        <w:t xml:space="preserve">4. </w:t>
      </w:r>
      <w:r>
        <w:rPr>
          <w:u w:val="single"/>
        </w:rPr>
        <w:t>Performance</w:t>
      </w:r>
      <w:r>
        <w:t xml:space="preserve">: </w:t>
      </w:r>
    </w:p>
    <w:p w14:paraId="60DFCDF4" w14:textId="28CFEAB6" w:rsidR="00A070E4" w:rsidRPr="00A070E4" w:rsidRDefault="00A070E4" w:rsidP="00A070E4">
      <w:pPr>
        <w:ind w:left="720"/>
      </w:pPr>
      <w:r w:rsidRPr="00A070E4">
        <w:t xml:space="preserve">When it comes to performance, Vue is an exceptionally fast tool. At </w:t>
      </w:r>
      <w:proofErr w:type="gramStart"/>
      <w:r w:rsidRPr="00A070E4">
        <w:t>an</w:t>
      </w:r>
      <w:proofErr w:type="gramEnd"/>
      <w:r w:rsidRPr="00A070E4">
        <w:t xml:space="preserve"> 22.9KB after zipping, this technology will probably have a long life ahead of it.</w:t>
      </w:r>
    </w:p>
    <w:p w14:paraId="39D70B84" w14:textId="701DF671" w:rsidR="001511EA" w:rsidRDefault="001511EA" w:rsidP="00DF14F8">
      <w:pPr>
        <w:pStyle w:val="Heading3"/>
        <w:rPr>
          <w:rFonts w:ascii="Poppins" w:hAnsi="Poppins" w:cs="Poppins"/>
          <w:color w:val="333333"/>
        </w:rPr>
      </w:pPr>
    </w:p>
    <w:p w14:paraId="74ED2813" w14:textId="491A80DC" w:rsidR="00DF14F8" w:rsidRDefault="007B0978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br w:type="page"/>
      </w:r>
    </w:p>
    <w:p w14:paraId="5BB0CA42" w14:textId="1C947ABC" w:rsidR="00A73336" w:rsidRDefault="00A73336" w:rsidP="006A1695">
      <w:pPr>
        <w:pStyle w:val="Heading1"/>
        <w:numPr>
          <w:ilvl w:val="0"/>
          <w:numId w:val="10"/>
        </w:numPr>
      </w:pPr>
      <w:r>
        <w:lastRenderedPageBreak/>
        <w:t xml:space="preserve"> </w:t>
      </w:r>
      <w:bookmarkStart w:id="9" w:name="_Toc119066177"/>
      <w:r>
        <w:t>What is Angular</w:t>
      </w:r>
      <w:bookmarkEnd w:id="9"/>
    </w:p>
    <w:p w14:paraId="405FAD80" w14:textId="689A1B70" w:rsidR="00EB36C3" w:rsidRDefault="00EB36C3" w:rsidP="00EB36C3">
      <w:r w:rsidRPr="00EB36C3">
        <w:t xml:space="preserve">Angular is an open-source, JavaScript framework written in TypeScript. </w:t>
      </w:r>
      <w:r w:rsidR="005B14C4">
        <w:t xml:space="preserve">Angular is maintained by </w:t>
      </w:r>
      <w:r w:rsidRPr="00EB36C3">
        <w:t>Google and it</w:t>
      </w:r>
      <w:r w:rsidR="005B4AA8">
        <w:t xml:space="preserve"> i</w:t>
      </w:r>
      <w:r w:rsidRPr="00EB36C3">
        <w:t>s primary purpose is to develop single-page applications. </w:t>
      </w:r>
    </w:p>
    <w:p w14:paraId="2491D5E8" w14:textId="09C7FBE7" w:rsidR="00EB36C3" w:rsidRDefault="00EB36C3" w:rsidP="00EB36C3"/>
    <w:p w14:paraId="58177F7E" w14:textId="54481DC7" w:rsidR="00EB36C3" w:rsidRDefault="006A1695" w:rsidP="00EB36C3">
      <w:pPr>
        <w:pStyle w:val="Heading2"/>
      </w:pPr>
      <w:bookmarkStart w:id="10" w:name="_Toc119066178"/>
      <w:r>
        <w:t>4</w:t>
      </w:r>
      <w:r w:rsidR="00EB36C3">
        <w:t>.1 What are the advantages and disadvantages from Angular?</w:t>
      </w:r>
      <w:bookmarkEnd w:id="10"/>
    </w:p>
    <w:p w14:paraId="0D6FB567" w14:textId="118EEB8A" w:rsidR="00EB36C3" w:rsidRDefault="00EB36C3" w:rsidP="00EB36C3"/>
    <w:p w14:paraId="32EECCAC" w14:textId="3F9B71E4" w:rsidR="00EB36C3" w:rsidRDefault="006A1695" w:rsidP="00EB36C3">
      <w:pPr>
        <w:pStyle w:val="Heading3"/>
      </w:pPr>
      <w:bookmarkStart w:id="11" w:name="_Toc119066179"/>
      <w:r>
        <w:t>4</w:t>
      </w:r>
      <w:r w:rsidR="00EB36C3">
        <w:t>.1.1 Advantages</w:t>
      </w:r>
      <w:bookmarkEnd w:id="11"/>
    </w:p>
    <w:p w14:paraId="40C3B87D" w14:textId="77777777" w:rsidR="00A070E4" w:rsidRDefault="00A070E4" w:rsidP="00A070E4">
      <w:r>
        <w:t>1</w:t>
      </w:r>
      <w:r w:rsidRPr="00BC1424">
        <w:t xml:space="preserve">. </w:t>
      </w:r>
      <w:r w:rsidRPr="00BC1424">
        <w:rPr>
          <w:u w:val="single"/>
        </w:rPr>
        <w:t>Simplicity</w:t>
      </w:r>
      <w:r w:rsidRPr="00BC1424">
        <w:t>:</w:t>
      </w:r>
    </w:p>
    <w:p w14:paraId="44ACC72D" w14:textId="3C5312B8" w:rsidR="00A070E4" w:rsidRPr="00BC1424" w:rsidRDefault="00A51D4E" w:rsidP="00A51D4E">
      <w:pPr>
        <w:ind w:firstLine="720"/>
      </w:pPr>
      <w:r>
        <w:t>Angular is very suitable for beginners.</w:t>
      </w:r>
    </w:p>
    <w:p w14:paraId="1E2FA74F" w14:textId="6B58C8E2" w:rsidR="00A070E4" w:rsidRDefault="00A51D4E" w:rsidP="00A070E4">
      <w:r>
        <w:t>2.</w:t>
      </w:r>
      <w:r w:rsidR="00A070E4">
        <w:t xml:space="preserve"> </w:t>
      </w:r>
      <w:r w:rsidR="00A070E4">
        <w:rPr>
          <w:u w:val="single"/>
        </w:rPr>
        <w:t>Performance</w:t>
      </w:r>
      <w:r w:rsidR="00A070E4">
        <w:t xml:space="preserve">: </w:t>
      </w:r>
    </w:p>
    <w:p w14:paraId="298C5035" w14:textId="649DC2FA" w:rsidR="00C349D6" w:rsidRPr="00C349D6" w:rsidRDefault="00A51D4E" w:rsidP="00A51D4E">
      <w:pPr>
        <w:ind w:left="720"/>
      </w:pPr>
      <w:r w:rsidRPr="00A51D4E">
        <w:t>Due to the many features of this framework, sometimes they can burden your projects, translating into a heavier application with slower performance</w:t>
      </w:r>
    </w:p>
    <w:p w14:paraId="29C545B8" w14:textId="101059F3" w:rsidR="00EB36C3" w:rsidRDefault="00EB36C3" w:rsidP="00EB36C3"/>
    <w:p w14:paraId="40AF326B" w14:textId="77777777" w:rsidR="00870676" w:rsidRDefault="00870676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br w:type="page"/>
      </w:r>
    </w:p>
    <w:p w14:paraId="5E5768F0" w14:textId="76435633" w:rsidR="00EB36C3" w:rsidRDefault="006A1695" w:rsidP="00EB36C3">
      <w:pPr>
        <w:pStyle w:val="Heading3"/>
      </w:pPr>
      <w:bookmarkStart w:id="12" w:name="_Toc119066180"/>
      <w:r>
        <w:lastRenderedPageBreak/>
        <w:t>4</w:t>
      </w:r>
      <w:r w:rsidR="00EB36C3">
        <w:t>.1.2 Disadvantages</w:t>
      </w:r>
      <w:bookmarkEnd w:id="12"/>
    </w:p>
    <w:p w14:paraId="29E0CBFA" w14:textId="74F0B8C1" w:rsidR="00870676" w:rsidRDefault="00870676" w:rsidP="00A51D4E">
      <w:r>
        <w:t xml:space="preserve">1. </w:t>
      </w:r>
      <w:r w:rsidR="00A51D4E">
        <w:rPr>
          <w:u w:val="single"/>
        </w:rPr>
        <w:t>Usability</w:t>
      </w:r>
      <w:r w:rsidR="00A51D4E">
        <w:t xml:space="preserve">: </w:t>
      </w:r>
    </w:p>
    <w:p w14:paraId="51ECC789" w14:textId="712126BC" w:rsidR="00A51D4E" w:rsidRPr="00A51D4E" w:rsidRDefault="00A51D4E" w:rsidP="00A51D4E">
      <w:r>
        <w:tab/>
        <w:t>There is not much to find about the usability of Angular</w:t>
      </w:r>
    </w:p>
    <w:p w14:paraId="2FFDF1D7" w14:textId="388456C6" w:rsidR="00870676" w:rsidRPr="00870676" w:rsidRDefault="00A51D4E" w:rsidP="00870676">
      <w:r>
        <w:t>2</w:t>
      </w:r>
      <w:r w:rsidR="00870676">
        <w:t xml:space="preserve">. </w:t>
      </w:r>
      <w:r w:rsidR="00870676">
        <w:rPr>
          <w:u w:val="single"/>
        </w:rPr>
        <w:t>CLI documentation is lacking details</w:t>
      </w:r>
      <w:r w:rsidR="00870676">
        <w:t xml:space="preserve">: </w:t>
      </w:r>
    </w:p>
    <w:p w14:paraId="3C338B8A" w14:textId="56FF4839" w:rsidR="00870676" w:rsidRPr="004E22F2" w:rsidRDefault="00870676" w:rsidP="004E22F2">
      <w:pPr>
        <w:ind w:left="720"/>
      </w:pPr>
      <w:r w:rsidRPr="00870676">
        <w:t>Some</w:t>
      </w:r>
      <w:r w:rsidR="004E22F2">
        <w:t xml:space="preserve"> </w:t>
      </w:r>
      <w:r w:rsidRPr="00870676">
        <w:t>developers express concerns with the current state of CLI</w:t>
      </w:r>
      <w:r w:rsidR="004E22F2">
        <w:t xml:space="preserve"> </w:t>
      </w:r>
      <w:r w:rsidRPr="00870676">
        <w:t>documentation. While the command line is very useful fo</w:t>
      </w:r>
      <w:r>
        <w:t xml:space="preserve">r </w:t>
      </w:r>
      <w:r w:rsidRPr="00870676">
        <w:t xml:space="preserve">Angular developers, you won’t find enough information in their official documentation on </w:t>
      </w:r>
      <w:proofErr w:type="gramStart"/>
      <w:r w:rsidRPr="00870676">
        <w:t>GitHub</w:t>
      </w:r>
      <w:proofErr w:type="gramEnd"/>
      <w:r w:rsidRPr="00870676">
        <w:t xml:space="preserve"> and you have to spend more time exploring threads on GitHub to get answers.</w:t>
      </w:r>
    </w:p>
    <w:p w14:paraId="2A859800" w14:textId="251EC791" w:rsidR="000D4DC1" w:rsidRDefault="000D4DC1">
      <w:r>
        <w:br w:type="page"/>
      </w:r>
    </w:p>
    <w:p w14:paraId="28DADA0C" w14:textId="66D33500" w:rsidR="00870676" w:rsidRDefault="000D4DC1" w:rsidP="000D4DC1">
      <w:pPr>
        <w:pStyle w:val="Heading1"/>
      </w:pPr>
      <w:bookmarkStart w:id="13" w:name="_Toc119066181"/>
      <w:r>
        <w:lastRenderedPageBreak/>
        <w:t>Conclusion</w:t>
      </w:r>
      <w:bookmarkEnd w:id="13"/>
    </w:p>
    <w:p w14:paraId="3942431D" w14:textId="77777777" w:rsidR="00A51D4E" w:rsidRDefault="00A51D4E" w:rsidP="00520964"/>
    <w:p w14:paraId="5A162720" w14:textId="77777777" w:rsidR="00A51D4E" w:rsidRDefault="00A51D4E" w:rsidP="00520964"/>
    <w:p w14:paraId="4FA531B1" w14:textId="3E158182" w:rsidR="00520964" w:rsidRDefault="00520964" w:rsidP="00520964">
      <w:r>
        <w:t xml:space="preserve">Looking at the questions answered and looking at the disadvantages and advantages from each library. </w:t>
      </w:r>
      <w:r w:rsidR="00A51D4E">
        <w:t xml:space="preserve">Angular comes out on top, checking </w:t>
      </w:r>
      <w:proofErr w:type="gramStart"/>
      <w:r w:rsidR="00A51D4E">
        <w:t>all of</w:t>
      </w:r>
      <w:proofErr w:type="gramEnd"/>
      <w:r w:rsidR="00A51D4E">
        <w:t xml:space="preserve"> the categories. </w:t>
      </w:r>
      <w:r w:rsidR="000C50D0">
        <w:t xml:space="preserve"> </w:t>
      </w:r>
    </w:p>
    <w:tbl>
      <w:tblPr>
        <w:tblStyle w:val="TableGrid"/>
        <w:tblpPr w:leftFromText="180" w:rightFromText="180" w:vertAnchor="page" w:horzAnchor="margin" w:tblpY="2361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A51D4E" w:rsidRPr="00A51D4E" w14:paraId="4F755EFE" w14:textId="77777777" w:rsidTr="00A51D4E">
        <w:tc>
          <w:tcPr>
            <w:tcW w:w="2349" w:type="dxa"/>
          </w:tcPr>
          <w:p w14:paraId="32DEA592" w14:textId="77777777" w:rsidR="00A51D4E" w:rsidRPr="00A51D4E" w:rsidRDefault="00A51D4E" w:rsidP="00A51D4E">
            <w:pPr>
              <w:rPr>
                <w:b/>
                <w:bCs/>
              </w:rPr>
            </w:pPr>
          </w:p>
        </w:tc>
        <w:tc>
          <w:tcPr>
            <w:tcW w:w="2349" w:type="dxa"/>
          </w:tcPr>
          <w:p w14:paraId="2282ABE1" w14:textId="45B0F67F" w:rsidR="00A51D4E" w:rsidRPr="00A51D4E" w:rsidRDefault="00A51D4E" w:rsidP="00A51D4E">
            <w:pPr>
              <w:rPr>
                <w:b/>
                <w:bCs/>
              </w:rPr>
            </w:pPr>
            <w:r w:rsidRPr="00A51D4E">
              <w:rPr>
                <w:b/>
                <w:bCs/>
              </w:rPr>
              <w:t>React</w:t>
            </w:r>
          </w:p>
        </w:tc>
        <w:tc>
          <w:tcPr>
            <w:tcW w:w="2349" w:type="dxa"/>
          </w:tcPr>
          <w:p w14:paraId="0A08A86A" w14:textId="472E2384" w:rsidR="00A51D4E" w:rsidRPr="00A51D4E" w:rsidRDefault="00A51D4E" w:rsidP="00A51D4E">
            <w:pPr>
              <w:rPr>
                <w:b/>
                <w:bCs/>
              </w:rPr>
            </w:pPr>
            <w:r w:rsidRPr="00A51D4E">
              <w:rPr>
                <w:b/>
                <w:bCs/>
              </w:rPr>
              <w:t>Vue</w:t>
            </w:r>
          </w:p>
        </w:tc>
        <w:tc>
          <w:tcPr>
            <w:tcW w:w="2349" w:type="dxa"/>
          </w:tcPr>
          <w:p w14:paraId="09319D8A" w14:textId="0A38A19A" w:rsidR="00A51D4E" w:rsidRPr="00A51D4E" w:rsidRDefault="00A51D4E" w:rsidP="00A51D4E">
            <w:pPr>
              <w:rPr>
                <w:b/>
                <w:bCs/>
              </w:rPr>
            </w:pPr>
            <w:r w:rsidRPr="00A51D4E">
              <w:rPr>
                <w:b/>
                <w:bCs/>
              </w:rPr>
              <w:t>Angular</w:t>
            </w:r>
          </w:p>
        </w:tc>
      </w:tr>
      <w:tr w:rsidR="00A51D4E" w14:paraId="6377B4ED" w14:textId="77777777" w:rsidTr="00A51D4E">
        <w:tc>
          <w:tcPr>
            <w:tcW w:w="2349" w:type="dxa"/>
          </w:tcPr>
          <w:p w14:paraId="64CA2863" w14:textId="5A7AAE39" w:rsidR="00A51D4E" w:rsidRDefault="00A51D4E" w:rsidP="00A51D4E">
            <w:r>
              <w:t>Simplicity</w:t>
            </w:r>
          </w:p>
        </w:tc>
        <w:tc>
          <w:tcPr>
            <w:tcW w:w="2349" w:type="dxa"/>
          </w:tcPr>
          <w:p w14:paraId="3A7C504E" w14:textId="5B3B2211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4E21A138" w14:textId="2454B27B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7B32B5DC" w14:textId="7FFAFAE8" w:rsidR="00A51D4E" w:rsidRDefault="00A51D4E" w:rsidP="00A51D4E">
            <w:pPr>
              <w:jc w:val="center"/>
            </w:pPr>
            <w:r>
              <w:t>x</w:t>
            </w:r>
          </w:p>
        </w:tc>
      </w:tr>
      <w:tr w:rsidR="00A51D4E" w14:paraId="069A848A" w14:textId="77777777" w:rsidTr="00A51D4E">
        <w:tc>
          <w:tcPr>
            <w:tcW w:w="2349" w:type="dxa"/>
          </w:tcPr>
          <w:p w14:paraId="0264D99E" w14:textId="10B22EE2" w:rsidR="00A51D4E" w:rsidRDefault="00A51D4E" w:rsidP="00A51D4E">
            <w:r>
              <w:t>(Re) Usability</w:t>
            </w:r>
          </w:p>
        </w:tc>
        <w:tc>
          <w:tcPr>
            <w:tcW w:w="2349" w:type="dxa"/>
          </w:tcPr>
          <w:p w14:paraId="71FD3CFD" w14:textId="77777777" w:rsidR="00A51D4E" w:rsidRDefault="00A51D4E" w:rsidP="00A51D4E">
            <w:pPr>
              <w:jc w:val="center"/>
            </w:pPr>
          </w:p>
        </w:tc>
        <w:tc>
          <w:tcPr>
            <w:tcW w:w="2349" w:type="dxa"/>
          </w:tcPr>
          <w:p w14:paraId="1B19B7C4" w14:textId="604FED93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44AB9C5D" w14:textId="77777777" w:rsidR="00A51D4E" w:rsidRDefault="00A51D4E" w:rsidP="00A51D4E">
            <w:pPr>
              <w:jc w:val="center"/>
            </w:pPr>
          </w:p>
        </w:tc>
      </w:tr>
      <w:tr w:rsidR="00A51D4E" w14:paraId="42FA5C83" w14:textId="77777777" w:rsidTr="00A51D4E">
        <w:tc>
          <w:tcPr>
            <w:tcW w:w="2349" w:type="dxa"/>
          </w:tcPr>
          <w:p w14:paraId="70DB530F" w14:textId="48B4787E" w:rsidR="00A51D4E" w:rsidRDefault="00A51D4E" w:rsidP="00A51D4E">
            <w:r>
              <w:t>Documentation</w:t>
            </w:r>
          </w:p>
        </w:tc>
        <w:tc>
          <w:tcPr>
            <w:tcW w:w="2349" w:type="dxa"/>
          </w:tcPr>
          <w:p w14:paraId="290E57BE" w14:textId="0696D85F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2648E014" w14:textId="1C79994E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54C920C1" w14:textId="77777777" w:rsidR="00A51D4E" w:rsidRDefault="00A51D4E" w:rsidP="00A51D4E">
            <w:pPr>
              <w:jc w:val="center"/>
            </w:pPr>
          </w:p>
        </w:tc>
      </w:tr>
      <w:tr w:rsidR="00A51D4E" w14:paraId="5F8E99AF" w14:textId="77777777" w:rsidTr="00A51D4E">
        <w:tc>
          <w:tcPr>
            <w:tcW w:w="2349" w:type="dxa"/>
          </w:tcPr>
          <w:p w14:paraId="19BBE39C" w14:textId="0C333037" w:rsidR="00A51D4E" w:rsidRDefault="00A51D4E" w:rsidP="00A51D4E">
            <w:r>
              <w:t>Performance</w:t>
            </w:r>
          </w:p>
        </w:tc>
        <w:tc>
          <w:tcPr>
            <w:tcW w:w="2349" w:type="dxa"/>
          </w:tcPr>
          <w:p w14:paraId="58179F3A" w14:textId="63F76118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1D445FD2" w14:textId="755A18E2" w:rsidR="00A51D4E" w:rsidRDefault="00A51D4E" w:rsidP="00A51D4E">
            <w:pPr>
              <w:jc w:val="center"/>
            </w:pPr>
            <w:r>
              <w:t>x</w:t>
            </w:r>
          </w:p>
        </w:tc>
        <w:tc>
          <w:tcPr>
            <w:tcW w:w="2349" w:type="dxa"/>
          </w:tcPr>
          <w:p w14:paraId="631CB668" w14:textId="5A78919D" w:rsidR="00A51D4E" w:rsidRDefault="00A51D4E" w:rsidP="00A51D4E">
            <w:pPr>
              <w:jc w:val="center"/>
            </w:pPr>
            <w:r>
              <w:t>x</w:t>
            </w:r>
          </w:p>
        </w:tc>
      </w:tr>
    </w:tbl>
    <w:p w14:paraId="7599A23A" w14:textId="77777777" w:rsidR="00A51D4E" w:rsidRDefault="00A51D4E" w:rsidP="00520964"/>
    <w:p w14:paraId="423BFC4E" w14:textId="124B0698" w:rsidR="000C50D0" w:rsidRDefault="000C50D0" w:rsidP="00520964"/>
    <w:p w14:paraId="01CA2FA0" w14:textId="16D13D86" w:rsidR="000C50D0" w:rsidRDefault="00B5220D" w:rsidP="00B5220D">
      <w:pPr>
        <w:pStyle w:val="Heading1"/>
      </w:pPr>
      <w:bookmarkStart w:id="14" w:name="_Toc119066182"/>
      <w:r>
        <w:t>Recommendation</w:t>
      </w:r>
      <w:bookmarkEnd w:id="14"/>
    </w:p>
    <w:p w14:paraId="7431FCEB" w14:textId="08D80EFC" w:rsidR="0014103B" w:rsidRPr="0014103B" w:rsidRDefault="0014103B" w:rsidP="0014103B">
      <w:r>
        <w:t xml:space="preserve">I recommend </w:t>
      </w:r>
      <w:r w:rsidR="00D44A1A">
        <w:t>comparing</w:t>
      </w:r>
      <w:r>
        <w:t xml:space="preserve"> more JavaScript frameworks in the future, because f</w:t>
      </w:r>
      <w:r w:rsidR="00592C16">
        <w:t>o</w:t>
      </w:r>
      <w:r>
        <w:t xml:space="preserve">r now I have only </w:t>
      </w:r>
      <w:r w:rsidR="00A51D4E">
        <w:t>taken</w:t>
      </w:r>
      <w:r>
        <w:t xml:space="preserve"> the three most popular frameworks.</w:t>
      </w:r>
      <w:r w:rsidR="00A51D4E">
        <w:t xml:space="preserve"> Next that, there can be looked at more categories.</w:t>
      </w:r>
    </w:p>
    <w:sectPr w:rsidR="0014103B" w:rsidRPr="0014103B" w:rsidSect="00750302">
      <w:headerReference w:type="default" r:id="rId7"/>
      <w:footerReference w:type="even" r:id="rId8"/>
      <w:footerReference w:type="default" r:id="rId9"/>
      <w:pgSz w:w="12240" w:h="15840" w:code="1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A1C0" w14:textId="77777777" w:rsidR="005919F3" w:rsidRDefault="005919F3" w:rsidP="00A73336">
      <w:r>
        <w:separator/>
      </w:r>
    </w:p>
  </w:endnote>
  <w:endnote w:type="continuationSeparator" w:id="0">
    <w:p w14:paraId="48772438" w14:textId="77777777" w:rsidR="005919F3" w:rsidRDefault="005919F3" w:rsidP="00A73336">
      <w:r>
        <w:continuationSeparator/>
      </w:r>
    </w:p>
  </w:endnote>
  <w:endnote w:type="continuationNotice" w:id="1">
    <w:p w14:paraId="4E80B95E" w14:textId="77777777" w:rsidR="005919F3" w:rsidRDefault="005919F3" w:rsidP="00A73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7C99F350" w14:textId="77777777" w:rsidR="0006271E" w:rsidRDefault="0006271E" w:rsidP="00A73336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840E5" w14:textId="77777777" w:rsidR="0006271E" w:rsidRDefault="0006271E" w:rsidP="00A733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74A97CEC" w14:textId="77777777" w:rsidR="0006271E" w:rsidRDefault="0006271E" w:rsidP="00A73336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EF0D" w14:textId="77777777" w:rsidR="005919F3" w:rsidRDefault="005919F3" w:rsidP="00A73336">
      <w:r>
        <w:separator/>
      </w:r>
    </w:p>
  </w:footnote>
  <w:footnote w:type="continuationSeparator" w:id="0">
    <w:p w14:paraId="689F6C58" w14:textId="77777777" w:rsidR="005919F3" w:rsidRDefault="005919F3" w:rsidP="00A73336">
      <w:r>
        <w:continuationSeparator/>
      </w:r>
    </w:p>
  </w:footnote>
  <w:footnote w:type="continuationNotice" w:id="1">
    <w:p w14:paraId="415CB424" w14:textId="77777777" w:rsidR="005919F3" w:rsidRDefault="005919F3" w:rsidP="00A73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5D39" w14:textId="77777777" w:rsidR="00942337" w:rsidRDefault="00942337" w:rsidP="00A73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75FD"/>
    <w:multiLevelType w:val="hybridMultilevel"/>
    <w:tmpl w:val="7028302E"/>
    <w:lvl w:ilvl="0" w:tplc="BA24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812"/>
    <w:multiLevelType w:val="multilevel"/>
    <w:tmpl w:val="4802D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179276ED"/>
    <w:multiLevelType w:val="hybridMultilevel"/>
    <w:tmpl w:val="12E2BA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F1FDB"/>
    <w:multiLevelType w:val="hybridMultilevel"/>
    <w:tmpl w:val="43488684"/>
    <w:lvl w:ilvl="0" w:tplc="04A47300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90AE4"/>
    <w:multiLevelType w:val="multilevel"/>
    <w:tmpl w:val="F9E0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22F92"/>
    <w:multiLevelType w:val="hybridMultilevel"/>
    <w:tmpl w:val="21E46CC4"/>
    <w:lvl w:ilvl="0" w:tplc="BB30C222">
      <w:start w:val="1"/>
      <w:numFmt w:val="bullet"/>
      <w:lvlText w:val="-"/>
      <w:lvlJc w:val="left"/>
      <w:pPr>
        <w:ind w:left="1140" w:hanging="360"/>
      </w:pPr>
      <w:rPr>
        <w:rFonts w:ascii="Open Sans" w:eastAsiaTheme="minorHAnsi" w:hAnsi="Open Sans" w:cs="Open Sans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E946A25"/>
    <w:multiLevelType w:val="hybridMultilevel"/>
    <w:tmpl w:val="DCB6B5B4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876AE"/>
    <w:multiLevelType w:val="hybridMultilevel"/>
    <w:tmpl w:val="5232C026"/>
    <w:lvl w:ilvl="0" w:tplc="1892DAB0">
      <w:start w:val="3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333333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A3B4F"/>
    <w:multiLevelType w:val="hybridMultilevel"/>
    <w:tmpl w:val="D4D23DC0"/>
    <w:lvl w:ilvl="0" w:tplc="408EF18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906F0"/>
    <w:multiLevelType w:val="hybridMultilevel"/>
    <w:tmpl w:val="B27C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83ACF"/>
    <w:multiLevelType w:val="multilevel"/>
    <w:tmpl w:val="BAC8037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22F66FC"/>
    <w:multiLevelType w:val="hybridMultilevel"/>
    <w:tmpl w:val="CAB4E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E0F96"/>
    <w:multiLevelType w:val="hybridMultilevel"/>
    <w:tmpl w:val="30580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6304">
    <w:abstractNumId w:val="11"/>
  </w:num>
  <w:num w:numId="2" w16cid:durableId="1450273315">
    <w:abstractNumId w:val="9"/>
  </w:num>
  <w:num w:numId="3" w16cid:durableId="839463140">
    <w:abstractNumId w:val="12"/>
  </w:num>
  <w:num w:numId="4" w16cid:durableId="114982031">
    <w:abstractNumId w:val="0"/>
  </w:num>
  <w:num w:numId="5" w16cid:durableId="484708925">
    <w:abstractNumId w:val="4"/>
  </w:num>
  <w:num w:numId="6" w16cid:durableId="1479227711">
    <w:abstractNumId w:val="5"/>
  </w:num>
  <w:num w:numId="7" w16cid:durableId="1870222101">
    <w:abstractNumId w:val="7"/>
  </w:num>
  <w:num w:numId="8" w16cid:durableId="268700016">
    <w:abstractNumId w:val="10"/>
  </w:num>
  <w:num w:numId="9" w16cid:durableId="1723014208">
    <w:abstractNumId w:val="2"/>
  </w:num>
  <w:num w:numId="10" w16cid:durableId="2039311004">
    <w:abstractNumId w:val="1"/>
  </w:num>
  <w:num w:numId="11" w16cid:durableId="717434251">
    <w:abstractNumId w:val="6"/>
  </w:num>
  <w:num w:numId="12" w16cid:durableId="1589923538">
    <w:abstractNumId w:val="8"/>
  </w:num>
  <w:num w:numId="13" w16cid:durableId="1553274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02"/>
    <w:rsid w:val="00006CD6"/>
    <w:rsid w:val="00017B10"/>
    <w:rsid w:val="000325FA"/>
    <w:rsid w:val="00050FF5"/>
    <w:rsid w:val="00056442"/>
    <w:rsid w:val="0006271E"/>
    <w:rsid w:val="00064927"/>
    <w:rsid w:val="00081D22"/>
    <w:rsid w:val="000927EC"/>
    <w:rsid w:val="00093CE4"/>
    <w:rsid w:val="000A4961"/>
    <w:rsid w:val="000B5D29"/>
    <w:rsid w:val="000C50D0"/>
    <w:rsid w:val="000C6B76"/>
    <w:rsid w:val="000D4DC1"/>
    <w:rsid w:val="000D54C3"/>
    <w:rsid w:val="000F5AA3"/>
    <w:rsid w:val="001176B1"/>
    <w:rsid w:val="0014103B"/>
    <w:rsid w:val="001511EA"/>
    <w:rsid w:val="00173543"/>
    <w:rsid w:val="00176B62"/>
    <w:rsid w:val="001C6C0E"/>
    <w:rsid w:val="001D0B7D"/>
    <w:rsid w:val="001E06EE"/>
    <w:rsid w:val="001E3511"/>
    <w:rsid w:val="00242A6F"/>
    <w:rsid w:val="00256598"/>
    <w:rsid w:val="002662B0"/>
    <w:rsid w:val="002719F4"/>
    <w:rsid w:val="002775F8"/>
    <w:rsid w:val="00280203"/>
    <w:rsid w:val="002B359B"/>
    <w:rsid w:val="002D508D"/>
    <w:rsid w:val="002E1AF1"/>
    <w:rsid w:val="002F6C06"/>
    <w:rsid w:val="00314EDE"/>
    <w:rsid w:val="00370139"/>
    <w:rsid w:val="003A19E8"/>
    <w:rsid w:val="003C053B"/>
    <w:rsid w:val="003E24D0"/>
    <w:rsid w:val="004004DA"/>
    <w:rsid w:val="00430147"/>
    <w:rsid w:val="00434B11"/>
    <w:rsid w:val="004C4BBD"/>
    <w:rsid w:val="004C7F2B"/>
    <w:rsid w:val="004E22F2"/>
    <w:rsid w:val="004E3EF9"/>
    <w:rsid w:val="005120A6"/>
    <w:rsid w:val="0052008D"/>
    <w:rsid w:val="00520964"/>
    <w:rsid w:val="005276A8"/>
    <w:rsid w:val="00537DAC"/>
    <w:rsid w:val="0054132D"/>
    <w:rsid w:val="005919F3"/>
    <w:rsid w:val="00592C16"/>
    <w:rsid w:val="005B14C4"/>
    <w:rsid w:val="005B1CEC"/>
    <w:rsid w:val="005B4AA8"/>
    <w:rsid w:val="005C717C"/>
    <w:rsid w:val="005D060D"/>
    <w:rsid w:val="005D4907"/>
    <w:rsid w:val="0060179B"/>
    <w:rsid w:val="00603153"/>
    <w:rsid w:val="006361CF"/>
    <w:rsid w:val="00667CD7"/>
    <w:rsid w:val="006748DB"/>
    <w:rsid w:val="00681C99"/>
    <w:rsid w:val="006A1695"/>
    <w:rsid w:val="006C60E6"/>
    <w:rsid w:val="00707E55"/>
    <w:rsid w:val="00715806"/>
    <w:rsid w:val="007236CA"/>
    <w:rsid w:val="00750302"/>
    <w:rsid w:val="0076224D"/>
    <w:rsid w:val="007765B2"/>
    <w:rsid w:val="00781A8C"/>
    <w:rsid w:val="00786B73"/>
    <w:rsid w:val="00792947"/>
    <w:rsid w:val="007B0978"/>
    <w:rsid w:val="0081410C"/>
    <w:rsid w:val="00815D34"/>
    <w:rsid w:val="008207AA"/>
    <w:rsid w:val="00827485"/>
    <w:rsid w:val="00834654"/>
    <w:rsid w:val="008371DD"/>
    <w:rsid w:val="00846376"/>
    <w:rsid w:val="00851C30"/>
    <w:rsid w:val="0085459F"/>
    <w:rsid w:val="00856259"/>
    <w:rsid w:val="008664F0"/>
    <w:rsid w:val="00870676"/>
    <w:rsid w:val="008764E9"/>
    <w:rsid w:val="008A5F4C"/>
    <w:rsid w:val="008C5CA8"/>
    <w:rsid w:val="0091191C"/>
    <w:rsid w:val="00924546"/>
    <w:rsid w:val="00942337"/>
    <w:rsid w:val="00952F7D"/>
    <w:rsid w:val="0098120C"/>
    <w:rsid w:val="009D02A7"/>
    <w:rsid w:val="009D41F9"/>
    <w:rsid w:val="009E7447"/>
    <w:rsid w:val="00A0566E"/>
    <w:rsid w:val="00A070E4"/>
    <w:rsid w:val="00A32309"/>
    <w:rsid w:val="00A45A59"/>
    <w:rsid w:val="00A45BDD"/>
    <w:rsid w:val="00A51D4E"/>
    <w:rsid w:val="00A6381B"/>
    <w:rsid w:val="00A73336"/>
    <w:rsid w:val="00A76F40"/>
    <w:rsid w:val="00A82D92"/>
    <w:rsid w:val="00A83EF7"/>
    <w:rsid w:val="00AA5699"/>
    <w:rsid w:val="00AA7317"/>
    <w:rsid w:val="00AF4A9F"/>
    <w:rsid w:val="00B105A9"/>
    <w:rsid w:val="00B34238"/>
    <w:rsid w:val="00B5220D"/>
    <w:rsid w:val="00B66734"/>
    <w:rsid w:val="00B708EB"/>
    <w:rsid w:val="00B864BA"/>
    <w:rsid w:val="00BA466A"/>
    <w:rsid w:val="00BB2EB8"/>
    <w:rsid w:val="00BC0C6E"/>
    <w:rsid w:val="00BC1424"/>
    <w:rsid w:val="00BE02BB"/>
    <w:rsid w:val="00BE62D7"/>
    <w:rsid w:val="00BF3817"/>
    <w:rsid w:val="00C22859"/>
    <w:rsid w:val="00C349D6"/>
    <w:rsid w:val="00C50AF5"/>
    <w:rsid w:val="00C54C65"/>
    <w:rsid w:val="00CD2CF9"/>
    <w:rsid w:val="00D0358D"/>
    <w:rsid w:val="00D10825"/>
    <w:rsid w:val="00D26406"/>
    <w:rsid w:val="00D44A1A"/>
    <w:rsid w:val="00D47597"/>
    <w:rsid w:val="00D62CAD"/>
    <w:rsid w:val="00D64ACC"/>
    <w:rsid w:val="00D72209"/>
    <w:rsid w:val="00D73BFA"/>
    <w:rsid w:val="00D85677"/>
    <w:rsid w:val="00DF14F8"/>
    <w:rsid w:val="00E06F7F"/>
    <w:rsid w:val="00E17944"/>
    <w:rsid w:val="00E37D9D"/>
    <w:rsid w:val="00E41C3B"/>
    <w:rsid w:val="00E843FC"/>
    <w:rsid w:val="00E8561E"/>
    <w:rsid w:val="00EA4135"/>
    <w:rsid w:val="00EB36C3"/>
    <w:rsid w:val="00ED38DD"/>
    <w:rsid w:val="00EE6268"/>
    <w:rsid w:val="00F00CEE"/>
    <w:rsid w:val="00F52577"/>
    <w:rsid w:val="00F5536A"/>
    <w:rsid w:val="00F758AB"/>
    <w:rsid w:val="00F8038A"/>
    <w:rsid w:val="00F97554"/>
    <w:rsid w:val="00FA143D"/>
    <w:rsid w:val="00FC524D"/>
    <w:rsid w:val="00FE1760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2B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070E4"/>
    <w:rPr>
      <w:rFonts w:ascii="Open Sans" w:hAnsi="Open Sans" w:cs="Open Sans"/>
      <w:color w:val="101820"/>
      <w:shd w:val="clear" w:color="auto" w:fill="FFFFFF"/>
    </w:rPr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750302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76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24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264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1C6C0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6C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C0E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8C5C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0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D060D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942337"/>
  </w:style>
  <w:style w:type="paragraph" w:styleId="NormalWeb">
    <w:name w:val="Normal (Web)"/>
    <w:basedOn w:val="Normal"/>
    <w:uiPriority w:val="99"/>
    <w:unhideWhenUsed/>
    <w:rsid w:val="00FE78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paragraph" w:styleId="TOC3">
    <w:name w:val="toc 3"/>
    <w:basedOn w:val="Normal"/>
    <w:next w:val="Normal"/>
    <w:autoRedefine/>
    <w:uiPriority w:val="39"/>
    <w:rsid w:val="00603153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603153"/>
    <w:rPr>
      <w:b/>
      <w:bCs/>
    </w:rPr>
  </w:style>
  <w:style w:type="paragraph" w:customStyle="1" w:styleId="cta-head">
    <w:name w:val="cta-head"/>
    <w:basedOn w:val="Normal"/>
    <w:rsid w:val="00BC142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hd w:val="clear" w:color="auto" w:fill="auto"/>
      <w:lang w:val="nl-NL" w:eastAsia="nl-NL"/>
    </w:rPr>
  </w:style>
  <w:style w:type="paragraph" w:customStyle="1" w:styleId="text-white">
    <w:name w:val="text-white"/>
    <w:basedOn w:val="Normal"/>
    <w:rsid w:val="00BC142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hd w:val="clear" w:color="auto" w:fill="auto"/>
      <w:lang w:val="nl-NL" w:eastAsia="nl-NL"/>
    </w:rPr>
  </w:style>
  <w:style w:type="character" w:styleId="Emphasis">
    <w:name w:val="Emphasis"/>
    <w:basedOn w:val="DefaultParagraphFont"/>
    <w:uiPriority w:val="20"/>
    <w:qFormat/>
    <w:rsid w:val="00BC1424"/>
    <w:rPr>
      <w:i/>
      <w:iCs/>
    </w:rPr>
  </w:style>
  <w:style w:type="character" w:customStyle="1" w:styleId="reviewstxt">
    <w:name w:val="reviewstxt"/>
    <w:basedOn w:val="DefaultParagraphFont"/>
    <w:rsid w:val="00C349D6"/>
  </w:style>
  <w:style w:type="character" w:customStyle="1" w:styleId="rating">
    <w:name w:val="rating"/>
    <w:basedOn w:val="DefaultParagraphFont"/>
    <w:rsid w:val="00C349D6"/>
  </w:style>
  <w:style w:type="character" w:customStyle="1" w:styleId="totalreviews">
    <w:name w:val="totalreviews"/>
    <w:basedOn w:val="DefaultParagraphFont"/>
    <w:rsid w:val="00C349D6"/>
  </w:style>
  <w:style w:type="character" w:styleId="HTMLCode">
    <w:name w:val="HTML Code"/>
    <w:basedOn w:val="DefaultParagraphFont"/>
    <w:uiPriority w:val="99"/>
    <w:semiHidden/>
    <w:unhideWhenUsed/>
    <w:rsid w:val="00050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646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112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67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86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1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2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774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0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5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5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2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93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0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4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8126">
          <w:blockQuote w:val="1"/>
          <w:marLeft w:val="0"/>
          <w:marRight w:val="0"/>
          <w:marTop w:val="480"/>
          <w:marBottom w:val="480"/>
          <w:divBdr>
            <w:top w:val="none" w:sz="0" w:space="11" w:color="42B847"/>
            <w:left w:val="single" w:sz="24" w:space="11" w:color="65BC7B"/>
            <w:bottom w:val="none" w:sz="0" w:space="11" w:color="42B847"/>
            <w:right w:val="none" w:sz="0" w:space="11" w:color="42B847"/>
          </w:divBdr>
        </w:div>
      </w:divsChild>
    </w:div>
    <w:div w:id="1248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e\AppData\Roaming\Microsoft\Templates\Classic%20student%20report.dotx" TargetMode="External"/></Relationships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1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2022-05-01T09:30:00Z</dcterms:created>
  <dcterms:modified xsi:type="dcterms:W3CDTF">2022-11-11T12:36:00Z</dcterms:modified>
</cp:coreProperties>
</file>